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30BF629" w14:textId="77777777" w:rsidR="00D70063" w:rsidRDefault="00C215B6" w:rsidP="00503A7A">
      <w:pPr>
        <w:pStyle w:val="Heading3"/>
      </w:pPr>
      <w:r>
        <w:rPr>
          <w:noProof/>
          <w:lang w:eastAsia="en-US"/>
        </w:rPr>
        <w:pict w14:anchorId="55BCFD49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alt="Sidebar text box" style="position:absolute;margin-left:31.75pt;margin-top:0;width:157.7pt;height:675pt;z-index:251659264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<v:textbox style="mso-next-textbox:#Text Box 2" inset="0,0,0,0">
              <w:txbxContent>
                <w:p w14:paraId="6F1677BD" w14:textId="77777777" w:rsidR="00C215B6" w:rsidRDefault="00C215B6" w:rsidP="00EC50BC">
                  <w:pPr>
                    <w:pStyle w:val="Photo"/>
                    <w:jc w:val="lef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00DE4E0" wp14:editId="10124DFA">
                        <wp:extent cx="1873135" cy="1248603"/>
                        <wp:effectExtent l="19050" t="0" r="0" b="0"/>
                        <wp:docPr id="2" name="Picture 2" descr="Smiling woman leaning against an orange espresso sig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02DFE68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3135" cy="12486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sdt>
                  <w:sdtPr>
                    <w:rPr>
                      <w:color w:val="266D6A" w:themeColor="accent5" w:themeShade="80"/>
                      <w:sz w:val="44"/>
                      <w:szCs w:val="44"/>
                    </w:rPr>
                    <w:alias w:val="Your Name"/>
                    <w:tag w:val="Your Name"/>
                    <w:id w:val="-567421711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Content>
                    <w:p w14:paraId="4BFC8DB6" w14:textId="77777777" w:rsidR="00C215B6" w:rsidRPr="00507D81" w:rsidRDefault="00C215B6" w:rsidP="00486E5D">
                      <w:pPr>
                        <w:pStyle w:val="Title"/>
                        <w:rPr>
                          <w:color w:val="266D6A" w:themeColor="accent5" w:themeShade="80"/>
                          <w:sz w:val="44"/>
                          <w:szCs w:val="44"/>
                        </w:rPr>
                      </w:pPr>
                      <w:r w:rsidRPr="00507D81">
                        <w:rPr>
                          <w:color w:val="266D6A" w:themeColor="accent5" w:themeShade="80"/>
                          <w:sz w:val="44"/>
                          <w:szCs w:val="44"/>
                          <w:lang w:val="en-AU"/>
                        </w:rPr>
                        <w:t>Sailaja ranga</w:t>
                      </w:r>
                    </w:p>
                  </w:sdtContent>
                </w:sdt>
                <w:p w14:paraId="32D5694B" w14:textId="77777777" w:rsidR="00C215B6" w:rsidRDefault="00C215B6" w:rsidP="00B4353C">
                  <w:pPr>
                    <w:pStyle w:val="Subtitle"/>
                    <w:spacing w:after="80"/>
                    <w:rPr>
                      <w:rFonts w:eastAsiaTheme="majorEastAsia" w:cstheme="majorBidi"/>
                      <w:color w:val="864A04" w:themeColor="accent1" w:themeShade="80"/>
                      <w:sz w:val="28"/>
                      <w:szCs w:val="32"/>
                    </w:rPr>
                  </w:pPr>
                  <w:sdt>
                    <w:sdtPr>
                      <w:rPr>
                        <w:rFonts w:eastAsiaTheme="majorEastAsia" w:cstheme="majorBidi"/>
                        <w:caps w:val="0"/>
                        <w:color w:val="474747" w:themeColor="text2" w:themeTint="E6"/>
                        <w:sz w:val="32"/>
                        <w:szCs w:val="32"/>
                      </w:rPr>
                      <w:alias w:val="Position Title"/>
                      <w:tag w:val=""/>
                      <w:id w:val="-2090535006"/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Pr="00121400">
                        <w:rPr>
                          <w:rFonts w:eastAsiaTheme="majorEastAsia" w:cstheme="majorBidi"/>
                          <w:caps w:val="0"/>
                          <w:color w:val="474747" w:themeColor="text2" w:themeTint="E6"/>
                          <w:sz w:val="32"/>
                          <w:szCs w:val="32"/>
                        </w:rPr>
                        <w:t>Data Scientist</w:t>
                      </w:r>
                    </w:sdtContent>
                  </w:sdt>
                  <w:r w:rsidRPr="00E91B4A">
                    <w:rPr>
                      <w:rFonts w:eastAsiaTheme="majorEastAsia" w:cstheme="majorBidi"/>
                      <w:caps w:val="0"/>
                      <w:color w:val="864A04" w:themeColor="accent1" w:themeShade="80"/>
                      <w:sz w:val="28"/>
                      <w:szCs w:val="32"/>
                    </w:rPr>
                    <w:br/>
                  </w:r>
                </w:p>
                <w:p w14:paraId="4035247C" w14:textId="77777777" w:rsidR="00C215B6" w:rsidRPr="00B543B4" w:rsidRDefault="00C215B6" w:rsidP="00B2001B">
                  <w:pPr>
                    <w:pStyle w:val="Heading2"/>
                    <w:spacing w:before="0" w:after="120"/>
                    <w:rPr>
                      <w:sz w:val="32"/>
                      <w:szCs w:val="32"/>
                    </w:rPr>
                  </w:pPr>
                  <w:r w:rsidRPr="00B543B4">
                    <w:rPr>
                      <w:sz w:val="32"/>
                      <w:szCs w:val="32"/>
                    </w:rPr>
                    <w:t>Contact Details:</w:t>
                  </w:r>
                </w:p>
                <w:p w14:paraId="4EFE58D5" w14:textId="1C035D54" w:rsidR="00C215B6" w:rsidRDefault="00C215B6" w:rsidP="00A9755E">
                  <w:pPr>
                    <w:pStyle w:val="Subtitle"/>
                    <w:spacing w:before="120" w:after="120"/>
                    <w:rPr>
                      <w:rFonts w:asciiTheme="minorHAnsi" w:eastAsiaTheme="minorHAnsi" w:hAnsiTheme="minorHAnsi"/>
                      <w:b/>
                      <w:caps w:val="0"/>
                      <w:color w:val="auto"/>
                      <w:sz w:val="28"/>
                      <w:szCs w:val="28"/>
                      <w:lang w:eastAsia="en-US"/>
                    </w:rPr>
                  </w:pPr>
                  <w:r w:rsidRPr="00852BE1">
                    <w:rPr>
                      <w:rFonts w:eastAsiaTheme="minorHAnsi"/>
                      <w:b/>
                      <w:caps w:val="0"/>
                      <w:color w:val="auto"/>
                      <w:lang w:eastAsia="en-US"/>
                    </w:rPr>
                    <w:t>Mobile</w:t>
                  </w:r>
                  <w:r w:rsidRPr="005C5FE7">
                    <w:rPr>
                      <w:rFonts w:asciiTheme="minorHAnsi" w:eastAsiaTheme="minorHAnsi" w:hAnsiTheme="minorHAnsi"/>
                      <w:b/>
                      <w:caps w:val="0"/>
                      <w:color w:val="auto"/>
                      <w:sz w:val="28"/>
                      <w:szCs w:val="28"/>
                      <w:lang w:eastAsia="en-US"/>
                    </w:rPr>
                    <w:t>:</w:t>
                  </w:r>
                  <w:r w:rsidRPr="00E91B4A">
                    <w:rPr>
                      <w:rFonts w:asciiTheme="minorHAnsi" w:eastAsiaTheme="minorHAnsi" w:hAnsiTheme="minorHAnsi"/>
                      <w:caps w:val="0"/>
                      <w:color w:val="auto"/>
                      <w:lang w:eastAsia="en-US"/>
                    </w:rPr>
                    <w:t xml:space="preserve"> </w:t>
                  </w:r>
                  <w:r w:rsidRPr="000B1179">
                    <w:rPr>
                      <w:rFonts w:asciiTheme="minorHAnsi" w:eastAsiaTheme="minorHAnsi" w:hAnsiTheme="minorHAnsi"/>
                      <w:b/>
                      <w:caps w:val="0"/>
                      <w:color w:val="auto"/>
                      <w:lang w:eastAsia="en-US"/>
                    </w:rPr>
                    <w:t>0426530 007</w:t>
                  </w:r>
                  <w:r w:rsidRPr="00E91B4A">
                    <w:rPr>
                      <w:rFonts w:asciiTheme="minorHAnsi" w:eastAsiaTheme="minorHAnsi" w:hAnsiTheme="minorHAnsi"/>
                      <w:caps w:val="0"/>
                      <w:color w:val="auto"/>
                      <w:lang w:eastAsia="en-US"/>
                    </w:rPr>
                    <w:br/>
                  </w:r>
                  <w:r w:rsidRPr="00852BE1">
                    <w:rPr>
                      <w:rFonts w:eastAsiaTheme="minorHAnsi"/>
                      <w:b/>
                      <w:caps w:val="0"/>
                      <w:color w:val="auto"/>
                      <w:lang w:eastAsia="en-US"/>
                    </w:rPr>
                    <w:t>E-mail:</w:t>
                  </w:r>
                </w:p>
                <w:p w14:paraId="51C57267" w14:textId="0EA2B893" w:rsidR="00C215B6" w:rsidRDefault="00C215B6" w:rsidP="00A9755E">
                  <w:pPr>
                    <w:pStyle w:val="Subtitle"/>
                    <w:spacing w:before="120" w:after="120"/>
                    <w:rPr>
                      <w:rFonts w:asciiTheme="minorHAnsi" w:eastAsiaTheme="minorHAnsi" w:hAnsiTheme="minorHAnsi"/>
                      <w:b/>
                      <w:caps w:val="0"/>
                      <w:color w:val="auto"/>
                      <w:lang w:eastAsia="en-US"/>
                    </w:rPr>
                  </w:pPr>
                  <w:proofErr w:type="gramStart"/>
                  <w:r w:rsidRPr="00B30963">
                    <w:rPr>
                      <w:rFonts w:asciiTheme="minorHAnsi" w:eastAsiaTheme="minorHAnsi" w:hAnsiTheme="minorHAnsi"/>
                      <w:b/>
                      <w:caps w:val="0"/>
                      <w:color w:val="auto"/>
                      <w:lang w:eastAsia="en-US"/>
                    </w:rPr>
                    <w:t>sailaja.ranga05@gmail.com</w:t>
                  </w:r>
                  <w:proofErr w:type="gramEnd"/>
                </w:p>
                <w:p w14:paraId="4C93BBC4" w14:textId="7748978B" w:rsidR="00C215B6" w:rsidRDefault="00C215B6" w:rsidP="00637688">
                  <w:pPr>
                    <w:rPr>
                      <w:rFonts w:eastAsia="Times New Roman" w:cs="Times New Roman"/>
                    </w:rPr>
                  </w:pPr>
                  <w:r w:rsidRPr="00297FBD">
                    <w:rPr>
                      <w:rFonts w:asciiTheme="majorHAnsi" w:hAnsiTheme="majorHAnsi"/>
                      <w:b/>
                    </w:rPr>
                    <w:t>Visa:</w:t>
                  </w:r>
                  <w:r>
                    <w:rPr>
                      <w:b/>
                    </w:rPr>
                    <w:t xml:space="preserve"> Permanent Resident</w:t>
                  </w:r>
                  <w:r>
                    <w:rPr>
                      <w:b/>
                      <w:caps/>
                    </w:rPr>
                    <w:br/>
                  </w:r>
                  <w:proofErr w:type="spellStart"/>
                  <w:r w:rsidRPr="00637688">
                    <w:rPr>
                      <w:rFonts w:asciiTheme="majorHAnsi" w:eastAsia="Times New Roman" w:hAnsiTheme="majorHAnsi" w:cs="Times New Roman"/>
                      <w:b/>
                    </w:rPr>
                    <w:t>Linkedin</w:t>
                  </w:r>
                  <w:proofErr w:type="spellEnd"/>
                  <w:r w:rsidRPr="00637688">
                    <w:rPr>
                      <w:rFonts w:asciiTheme="majorHAnsi" w:eastAsia="Times New Roman" w:hAnsiTheme="majorHAnsi" w:cs="Times New Roman"/>
                      <w:b/>
                    </w:rPr>
                    <w:t>: </w:t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fldChar w:fldCharType="begin"/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instrText xml:space="preserve"> HYPERLINK "https://www.linkedin.com/in/sailaja-ranga/" \t "_blank" </w:instrText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fldChar w:fldCharType="separate"/>
                  </w:r>
                  <w:r w:rsidRPr="00C215B6">
                    <w:rPr>
                      <w:rStyle w:val="Hyperlink"/>
                      <w:rFonts w:asciiTheme="majorHAnsi" w:eastAsia="Times New Roman" w:hAnsiTheme="majorHAnsi" w:cs="Arial"/>
                      <w:color w:val="000000" w:themeColor="text1"/>
                      <w:u w:val="none"/>
                      <w:shd w:val="clear" w:color="auto" w:fill="FFFFFF"/>
                    </w:rPr>
                    <w:t>https://www.linkedin.com/in/sailaja-ranga/</w:t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fldChar w:fldCharType="end"/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</w:p>
                <w:p w14:paraId="5A972B0A" w14:textId="77777777" w:rsidR="00C215B6" w:rsidRDefault="00C215B6" w:rsidP="00EC4FBD">
                  <w:pPr>
                    <w:spacing w:after="120"/>
                    <w:rPr>
                      <w:rFonts w:eastAsia="Times New Roman" w:cs="Times New Roman"/>
                    </w:rPr>
                  </w:pPr>
                  <w:proofErr w:type="spellStart"/>
                  <w:r w:rsidRPr="00892341">
                    <w:rPr>
                      <w:rFonts w:asciiTheme="majorHAnsi" w:eastAsia="Times New Roman" w:hAnsiTheme="majorHAnsi" w:cs="Arial"/>
                      <w:b/>
                      <w:color w:val="000000"/>
                      <w:shd w:val="clear" w:color="auto" w:fill="FFFFFF"/>
                    </w:rPr>
                    <w:t>Github</w:t>
                  </w:r>
                  <w:proofErr w:type="spellEnd"/>
                  <w:r w:rsidRPr="00892341">
                    <w:rPr>
                      <w:rFonts w:asciiTheme="majorHAnsi" w:eastAsia="Times New Roman" w:hAnsiTheme="majorHAnsi" w:cs="Arial"/>
                      <w:b/>
                      <w:color w:val="000000"/>
                      <w:shd w:val="clear" w:color="auto" w:fill="FFFFFF"/>
                    </w:rPr>
                    <w:t>:</w:t>
                  </w:r>
                  <w:r>
                    <w:rPr>
                      <w:rFonts w:ascii="Arial" w:eastAsia="Times New Roman" w:hAnsi="Arial" w:cs="Arial"/>
                      <w:color w:val="000000"/>
                      <w:shd w:val="clear" w:color="auto" w:fill="FFFFFF"/>
                    </w:rPr>
                    <w:t xml:space="preserve"> </w:t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fldChar w:fldCharType="begin"/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instrText xml:space="preserve"> HYPERLINK "https://github.com/Sailaja-DS" \t "_blank" </w:instrText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fldChar w:fldCharType="separate"/>
                  </w:r>
                  <w:r w:rsidRPr="00C215B6">
                    <w:rPr>
                      <w:rStyle w:val="Hyperlink"/>
                      <w:rFonts w:asciiTheme="majorHAnsi" w:eastAsia="Times New Roman" w:hAnsiTheme="majorHAnsi" w:cs="Arial"/>
                      <w:color w:val="000000" w:themeColor="text1"/>
                      <w:u w:val="none"/>
                      <w:shd w:val="clear" w:color="auto" w:fill="FFFFFF"/>
                    </w:rPr>
                    <w:t>https://github.com/Sailaja-DS</w:t>
                  </w:r>
                  <w:r w:rsidRPr="00C215B6">
                    <w:rPr>
                      <w:rFonts w:asciiTheme="majorHAnsi" w:eastAsia="Times New Roman" w:hAnsiTheme="majorHAnsi" w:cs="Arial"/>
                      <w:color w:val="000000" w:themeColor="text1"/>
                      <w:shd w:val="clear" w:color="auto" w:fill="FFFFFF"/>
                    </w:rPr>
                    <w:fldChar w:fldCharType="end"/>
                  </w:r>
                  <w:r>
                    <w:rPr>
                      <w:rFonts w:ascii="Arial" w:eastAsia="Times New Roman" w:hAnsi="Arial" w:cs="Arial"/>
                      <w:color w:val="000000"/>
                      <w:shd w:val="clear" w:color="auto" w:fill="FFFFFF"/>
                    </w:rPr>
                    <w:t xml:space="preserve"> </w:t>
                  </w:r>
                </w:p>
                <w:p w14:paraId="2D63E829" w14:textId="77777777" w:rsidR="00C215B6" w:rsidRPr="00B543B4" w:rsidRDefault="00C215B6" w:rsidP="0079078C">
                  <w:pPr>
                    <w:pStyle w:val="Heading2"/>
                    <w:spacing w:before="120" w:after="120"/>
                    <w:rPr>
                      <w:sz w:val="32"/>
                      <w:szCs w:val="32"/>
                    </w:rPr>
                  </w:pPr>
                  <w:r w:rsidRPr="00B543B4">
                    <w:rPr>
                      <w:sz w:val="32"/>
                      <w:szCs w:val="32"/>
                    </w:rPr>
                    <w:t>Summary:</w:t>
                  </w:r>
                </w:p>
                <w:p w14:paraId="7EBD55D0" w14:textId="475ED635" w:rsidR="00C215B6" w:rsidRPr="00B30963" w:rsidRDefault="00C215B6" w:rsidP="00D70063">
                  <w:pPr>
                    <w:rPr>
                      <w:b/>
                      <w:sz w:val="32"/>
                    </w:rPr>
                  </w:pPr>
                  <w:r w:rsidRPr="00B30963">
                    <w:rPr>
                      <w:b/>
                      <w:szCs w:val="20"/>
                    </w:rPr>
                    <w:t xml:space="preserve">I am a junior Data Scientist with </w:t>
                  </w:r>
                  <w:r>
                    <w:rPr>
                      <w:b/>
                      <w:szCs w:val="20"/>
                    </w:rPr>
                    <w:t xml:space="preserve">a </w:t>
                  </w:r>
                  <w:r w:rsidRPr="00B30963">
                    <w:rPr>
                      <w:b/>
                      <w:szCs w:val="20"/>
                    </w:rPr>
                    <w:t>technical development across the insurance, healthcare and telecommunication domains.</w:t>
                  </w:r>
                  <w:r>
                    <w:rPr>
                      <w:b/>
                      <w:szCs w:val="20"/>
                    </w:rPr>
                    <w:t xml:space="preserve"> </w:t>
                  </w:r>
                  <w:r w:rsidRPr="00B30963">
                    <w:rPr>
                      <w:b/>
                      <w:szCs w:val="20"/>
                    </w:rPr>
                    <w:t>I would love to apply my data science skills in a data-driven industry for better decision-making or problem solving.</w:t>
                  </w:r>
                  <w:r>
                    <w:rPr>
                      <w:b/>
                      <w:szCs w:val="20"/>
                    </w:rPr>
                    <w:t xml:space="preserve"> </w:t>
                  </w:r>
                  <w:r w:rsidRPr="00B30963">
                    <w:rPr>
                      <w:b/>
                      <w:szCs w:val="20"/>
                    </w:rPr>
                    <w:t>I’m an ambitious person, which drives to continue to grow my career as Data Scientist where I can build data narratives and handle data using different tools and Methodologies.</w:t>
                  </w:r>
                </w:p>
                <w:p w14:paraId="3C712F77" w14:textId="07E66D9A" w:rsidR="00C215B6" w:rsidRPr="00B30963" w:rsidRDefault="00C215B6" w:rsidP="00CC748C">
                  <w:pPr>
                    <w:pStyle w:val="Heading2"/>
                    <w:spacing w:before="100" w:after="120"/>
                    <w:rPr>
                      <w:b/>
                    </w:rPr>
                  </w:pPr>
                </w:p>
              </w:txbxContent>
            </v:textbox>
            <w10:wrap type="square" anchorx="page" anchory="margin"/>
            <w10:anchorlock/>
          </v:shape>
        </w:pict>
      </w:r>
      <w:sdt>
        <w:sdtPr>
          <w:id w:val="-1420087472"/>
          <w:placeholder>
            <w:docPart w:val="D18158F13C3D493E8B168D5816FAD59E"/>
          </w:placeholder>
          <w:temporary/>
          <w:showingPlcHdr/>
        </w:sdtPr>
        <w:sdtContent>
          <w:r w:rsidR="00D70063">
            <w:t>Experience</w:t>
          </w:r>
        </w:sdtContent>
      </w:sdt>
    </w:p>
    <w:p w14:paraId="2CEF76E3" w14:textId="77777777" w:rsidR="003E3936" w:rsidRPr="00670D28" w:rsidRDefault="003E3936" w:rsidP="003E3936">
      <w:pPr>
        <w:pStyle w:val="Heading4"/>
        <w:rPr>
          <w:b/>
          <w:color w:val="auto"/>
          <w:sz w:val="32"/>
          <w:szCs w:val="32"/>
        </w:rPr>
      </w:pPr>
      <w:r w:rsidRPr="00670D28">
        <w:rPr>
          <w:rStyle w:val="Heading1Char"/>
          <w:b/>
          <w:caps/>
          <w:color w:val="auto"/>
          <w:sz w:val="32"/>
        </w:rPr>
        <w:t>Data Science Immersive Student</w:t>
      </w:r>
      <w:r w:rsidR="00B12991">
        <w:rPr>
          <w:rStyle w:val="Heading1Char"/>
          <w:b/>
          <w:caps/>
          <w:color w:val="auto"/>
          <w:sz w:val="32"/>
        </w:rPr>
        <w:t xml:space="preserve"> </w:t>
      </w:r>
      <w:r w:rsidR="00253117" w:rsidRPr="00670D28">
        <w:rPr>
          <w:color w:val="auto"/>
          <w:szCs w:val="28"/>
        </w:rPr>
        <w:t>(</w:t>
      </w:r>
      <w:r w:rsidR="00704717" w:rsidRPr="00670D28">
        <w:rPr>
          <w:color w:val="auto"/>
          <w:sz w:val="24"/>
        </w:rPr>
        <w:t>Oct 2017</w:t>
      </w:r>
      <w:r w:rsidR="00792B73" w:rsidRPr="00670D28">
        <w:rPr>
          <w:color w:val="auto"/>
          <w:sz w:val="24"/>
        </w:rPr>
        <w:t xml:space="preserve"> - </w:t>
      </w:r>
      <w:r w:rsidR="00704717" w:rsidRPr="00670D28">
        <w:rPr>
          <w:color w:val="auto"/>
          <w:sz w:val="24"/>
        </w:rPr>
        <w:t>Feb 2018</w:t>
      </w:r>
      <w:r w:rsidR="00253117" w:rsidRPr="00670D28">
        <w:rPr>
          <w:color w:val="auto"/>
          <w:szCs w:val="28"/>
        </w:rPr>
        <w:t>)</w:t>
      </w:r>
    </w:p>
    <w:p w14:paraId="79B09CD5" w14:textId="77777777" w:rsidR="00D70063" w:rsidRDefault="00744BF4" w:rsidP="00685D20">
      <w:pPr>
        <w:pStyle w:val="Heading4"/>
      </w:pPr>
      <w:r w:rsidRPr="003E3936">
        <w:rPr>
          <w:color w:val="000000" w:themeColor="text1"/>
          <w:szCs w:val="28"/>
        </w:rPr>
        <w:t>General Assembly,</w:t>
      </w:r>
      <w:r w:rsidR="00B12991">
        <w:rPr>
          <w:color w:val="000000" w:themeColor="text1"/>
          <w:szCs w:val="28"/>
        </w:rPr>
        <w:t xml:space="preserve"> </w:t>
      </w:r>
      <w:r w:rsidR="0021462D" w:rsidRPr="003E3936">
        <w:rPr>
          <w:color w:val="000000" w:themeColor="text1"/>
          <w:szCs w:val="28"/>
        </w:rPr>
        <w:t>Sydney,</w:t>
      </w:r>
      <w:r w:rsidR="00B12991">
        <w:rPr>
          <w:color w:val="000000" w:themeColor="text1"/>
          <w:szCs w:val="28"/>
        </w:rPr>
        <w:t xml:space="preserve"> </w:t>
      </w:r>
      <w:r w:rsidR="0021462D" w:rsidRPr="003E3936">
        <w:rPr>
          <w:color w:val="000000" w:themeColor="text1"/>
          <w:szCs w:val="28"/>
        </w:rPr>
        <w:t>NSW</w:t>
      </w:r>
    </w:p>
    <w:p w14:paraId="077D8454" w14:textId="77777777" w:rsidR="00896E3D" w:rsidRPr="00A12618" w:rsidRDefault="0090204B" w:rsidP="00D70063">
      <w:pPr>
        <w:rPr>
          <w:sz w:val="26"/>
          <w:szCs w:val="26"/>
        </w:rPr>
      </w:pPr>
      <w:r>
        <w:br/>
      </w:r>
      <w:r w:rsidR="006965AF" w:rsidRPr="00A12618">
        <w:rPr>
          <w:sz w:val="26"/>
          <w:szCs w:val="26"/>
        </w:rPr>
        <w:t xml:space="preserve">Full Time Immersive course exploring data science and its applications with main areas of study being: </w:t>
      </w:r>
    </w:p>
    <w:p w14:paraId="754A422F" w14:textId="77777777" w:rsidR="00604A06" w:rsidRPr="00A12618" w:rsidRDefault="006965AF" w:rsidP="00604A06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A12618">
        <w:rPr>
          <w:b/>
          <w:sz w:val="26"/>
          <w:szCs w:val="26"/>
        </w:rPr>
        <w:t>Python</w:t>
      </w:r>
      <w:r w:rsidRPr="00A12618">
        <w:rPr>
          <w:sz w:val="26"/>
          <w:szCs w:val="26"/>
        </w:rPr>
        <w:t xml:space="preserve">: </w:t>
      </w:r>
      <w:proofErr w:type="spellStart"/>
      <w:r w:rsidRPr="00A12618">
        <w:rPr>
          <w:sz w:val="26"/>
          <w:szCs w:val="26"/>
        </w:rPr>
        <w:t>NumPy</w:t>
      </w:r>
      <w:proofErr w:type="spellEnd"/>
      <w:r w:rsidRPr="00A12618">
        <w:rPr>
          <w:sz w:val="26"/>
          <w:szCs w:val="26"/>
        </w:rPr>
        <w:t xml:space="preserve">, </w:t>
      </w:r>
      <w:proofErr w:type="spellStart"/>
      <w:r w:rsidR="00E67AD1" w:rsidRPr="00A12618">
        <w:rPr>
          <w:sz w:val="26"/>
          <w:szCs w:val="26"/>
        </w:rPr>
        <w:t>Pandas</w:t>
      </w:r>
      <w:proofErr w:type="gramStart"/>
      <w:r w:rsidR="00E67AD1" w:rsidRPr="00A12618">
        <w:rPr>
          <w:sz w:val="26"/>
          <w:szCs w:val="26"/>
        </w:rPr>
        <w:t>,</w:t>
      </w:r>
      <w:r w:rsidRPr="00A12618">
        <w:rPr>
          <w:sz w:val="26"/>
          <w:szCs w:val="26"/>
        </w:rPr>
        <w:t>SKLearn</w:t>
      </w:r>
      <w:proofErr w:type="spellEnd"/>
      <w:proofErr w:type="gramEnd"/>
      <w:r w:rsidRPr="00A12618">
        <w:rPr>
          <w:sz w:val="26"/>
          <w:szCs w:val="26"/>
        </w:rPr>
        <w:t>, data c leaning and visualization</w:t>
      </w:r>
    </w:p>
    <w:p w14:paraId="3CDA03B4" w14:textId="77777777" w:rsidR="009E547C" w:rsidRPr="00A12618" w:rsidRDefault="006965AF" w:rsidP="00604A06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A12618">
        <w:rPr>
          <w:b/>
          <w:sz w:val="26"/>
          <w:szCs w:val="26"/>
        </w:rPr>
        <w:t>Machine Learning</w:t>
      </w:r>
      <w:r w:rsidRPr="00A12618">
        <w:rPr>
          <w:sz w:val="26"/>
          <w:szCs w:val="26"/>
        </w:rPr>
        <w:t>: Regression, Classification and Clustering algorithms in detail, with a thorough understanding of the mathematical and statistical justifications for their use</w:t>
      </w:r>
    </w:p>
    <w:p w14:paraId="12CCE955" w14:textId="77777777" w:rsidR="00933894" w:rsidRPr="00A12618" w:rsidRDefault="00E17817" w:rsidP="00604A06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Webs</w:t>
      </w:r>
      <w:r w:rsidR="006965AF" w:rsidRPr="00A12618">
        <w:rPr>
          <w:b/>
          <w:sz w:val="26"/>
          <w:szCs w:val="26"/>
        </w:rPr>
        <w:t>craping</w:t>
      </w:r>
      <w:proofErr w:type="spellEnd"/>
      <w:r w:rsidR="006965AF" w:rsidRPr="00A12618">
        <w:rPr>
          <w:sz w:val="26"/>
          <w:szCs w:val="26"/>
        </w:rPr>
        <w:t xml:space="preserve">: Spider, </w:t>
      </w:r>
      <w:proofErr w:type="spellStart"/>
      <w:r w:rsidR="006965AF" w:rsidRPr="00A12618">
        <w:rPr>
          <w:sz w:val="26"/>
          <w:szCs w:val="26"/>
        </w:rPr>
        <w:t>XPath</w:t>
      </w:r>
      <w:proofErr w:type="spellEnd"/>
      <w:r w:rsidR="006965AF" w:rsidRPr="00A12618">
        <w:rPr>
          <w:sz w:val="26"/>
          <w:szCs w:val="26"/>
        </w:rPr>
        <w:t>, BeautifulSoup4 and Selenium to scrape data from websites and processing using Python</w:t>
      </w:r>
    </w:p>
    <w:p w14:paraId="5A202CA8" w14:textId="77777777" w:rsidR="009158F4" w:rsidRPr="00A12618" w:rsidRDefault="006965AF" w:rsidP="00604A06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A12618">
        <w:rPr>
          <w:sz w:val="26"/>
          <w:szCs w:val="26"/>
        </w:rPr>
        <w:t xml:space="preserve">Neural Networks and their applications, using Tensor flow, </w:t>
      </w:r>
      <w:proofErr w:type="spellStart"/>
      <w:r w:rsidRPr="00A12618">
        <w:rPr>
          <w:sz w:val="26"/>
          <w:szCs w:val="26"/>
        </w:rPr>
        <w:t>Graphlab</w:t>
      </w:r>
      <w:proofErr w:type="spellEnd"/>
      <w:r w:rsidRPr="00A12618">
        <w:rPr>
          <w:sz w:val="26"/>
          <w:szCs w:val="26"/>
        </w:rPr>
        <w:t xml:space="preserve">, </w:t>
      </w:r>
      <w:proofErr w:type="spellStart"/>
      <w:r w:rsidRPr="00A12618">
        <w:rPr>
          <w:sz w:val="26"/>
          <w:szCs w:val="26"/>
        </w:rPr>
        <w:t>OpenCV</w:t>
      </w:r>
      <w:r w:rsidR="009158F4" w:rsidRPr="00A12618">
        <w:rPr>
          <w:sz w:val="26"/>
          <w:szCs w:val="26"/>
        </w:rPr>
        <w:t>etc</w:t>
      </w:r>
      <w:proofErr w:type="spellEnd"/>
      <w:r w:rsidR="009158F4" w:rsidRPr="00A12618">
        <w:rPr>
          <w:sz w:val="26"/>
          <w:szCs w:val="26"/>
        </w:rPr>
        <w:t>.</w:t>
      </w:r>
    </w:p>
    <w:p w14:paraId="1F5E0D83" w14:textId="77777777" w:rsidR="00EE0347" w:rsidRPr="00EE0347" w:rsidRDefault="006965AF" w:rsidP="00EE0347">
      <w:pPr>
        <w:spacing w:after="240"/>
        <w:rPr>
          <w:b/>
        </w:rPr>
      </w:pPr>
      <w:r w:rsidRPr="004E47F6">
        <w:rPr>
          <w:b/>
          <w:sz w:val="28"/>
          <w:szCs w:val="28"/>
        </w:rPr>
        <w:t>Project</w:t>
      </w:r>
      <w:r w:rsidRPr="004E47F6">
        <w:rPr>
          <w:b/>
        </w:rPr>
        <w:t>: </w:t>
      </w:r>
      <w:r w:rsidR="00EE0347">
        <w:rPr>
          <w:b/>
          <w:sz w:val="26"/>
          <w:szCs w:val="26"/>
        </w:rPr>
        <w:t xml:space="preserve"> </w:t>
      </w:r>
      <w:r w:rsidR="00EE0347" w:rsidRPr="00EE0347">
        <w:rPr>
          <w:sz w:val="26"/>
          <w:szCs w:val="26"/>
        </w:rPr>
        <w:t>The business problem tackled here is trying to improve customer service for "YourCabs.com". The problem of interest is booking cancellations by the company due to unavailability of a car. The challen</w:t>
      </w:r>
      <w:bookmarkStart w:id="0" w:name="_GoBack"/>
      <w:bookmarkEnd w:id="0"/>
      <w:r w:rsidR="00EE0347" w:rsidRPr="00EE0347">
        <w:rPr>
          <w:sz w:val="26"/>
          <w:szCs w:val="26"/>
        </w:rPr>
        <w:t>ge is that cancellations can occur very close to the trip start time, thereby causing passengers inconvenience</w:t>
      </w:r>
      <w:r w:rsidR="00EE0347">
        <w:rPr>
          <w:rFonts w:ascii="Helvetica" w:hAnsi="Helvetica" w:cs="Helvetica"/>
          <w:color w:val="000000"/>
          <w:sz w:val="17"/>
          <w:szCs w:val="17"/>
        </w:rPr>
        <w:t>.</w:t>
      </w:r>
    </w:p>
    <w:p w14:paraId="76392451" w14:textId="7211AE6A" w:rsidR="004564B2" w:rsidRPr="00670D28" w:rsidRDefault="004564B2" w:rsidP="00D70063">
      <w:pPr>
        <w:pStyle w:val="Heading4"/>
        <w:rPr>
          <w:b/>
          <w:color w:val="auto"/>
        </w:rPr>
      </w:pPr>
      <w:r w:rsidRPr="00670D28">
        <w:rPr>
          <w:b/>
          <w:color w:val="auto"/>
          <w:sz w:val="32"/>
          <w:szCs w:val="32"/>
        </w:rPr>
        <w:t>Network Analyst</w:t>
      </w:r>
      <w:r w:rsidR="007C39D2">
        <w:rPr>
          <w:b/>
          <w:color w:val="auto"/>
          <w:sz w:val="32"/>
          <w:szCs w:val="32"/>
        </w:rPr>
        <w:t xml:space="preserve"> </w:t>
      </w:r>
      <w:r w:rsidR="001419A7" w:rsidRPr="00670D28">
        <w:rPr>
          <w:color w:val="auto"/>
        </w:rPr>
        <w:t>(</w:t>
      </w:r>
      <w:r w:rsidR="009A203E" w:rsidRPr="00670D28">
        <w:rPr>
          <w:color w:val="auto"/>
          <w:sz w:val="24"/>
        </w:rPr>
        <w:t xml:space="preserve">Oct 2014 </w:t>
      </w:r>
      <w:r w:rsidR="0087552D" w:rsidRPr="00670D28">
        <w:rPr>
          <w:color w:val="auto"/>
          <w:sz w:val="24"/>
        </w:rPr>
        <w:t>-</w:t>
      </w:r>
      <w:r w:rsidR="009A203E" w:rsidRPr="00670D28">
        <w:rPr>
          <w:color w:val="auto"/>
          <w:sz w:val="24"/>
        </w:rPr>
        <w:t xml:space="preserve"> mar 2017</w:t>
      </w:r>
      <w:r w:rsidR="001419A7" w:rsidRPr="00670D28">
        <w:rPr>
          <w:color w:val="auto"/>
          <w:szCs w:val="28"/>
        </w:rPr>
        <w:t>)</w:t>
      </w:r>
    </w:p>
    <w:p w14:paraId="09332D71" w14:textId="77777777" w:rsidR="00754997" w:rsidRPr="00754997" w:rsidRDefault="00B46F01" w:rsidP="00B02A5A">
      <w:pPr>
        <w:pStyle w:val="Heading4"/>
        <w:rPr>
          <w:sz w:val="32"/>
          <w:szCs w:val="32"/>
        </w:rPr>
      </w:pPr>
      <w:r w:rsidRPr="004564B2">
        <w:rPr>
          <w:color w:val="000000" w:themeColor="text1"/>
        </w:rPr>
        <w:t>Fuzenet Pvt Ltd, Sydney, NSW</w:t>
      </w:r>
      <w:r w:rsidR="00A94A49">
        <w:rPr>
          <w:color w:val="000000" w:themeColor="text1"/>
        </w:rPr>
        <w:br/>
      </w:r>
    </w:p>
    <w:p w14:paraId="0B62FED4" w14:textId="77777777" w:rsidR="00754997" w:rsidRPr="00535E5F" w:rsidRDefault="00754997" w:rsidP="0075499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35E5F">
        <w:rPr>
          <w:sz w:val="26"/>
          <w:szCs w:val="26"/>
        </w:rPr>
        <w:t>Data and voice service provisioning/activation on various networks such as FIBRE, VDSL and CABLE networks. </w:t>
      </w:r>
    </w:p>
    <w:p w14:paraId="6FD6B606" w14:textId="77777777" w:rsidR="00754997" w:rsidRPr="00535E5F" w:rsidRDefault="00754997" w:rsidP="0075499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35E5F">
        <w:rPr>
          <w:sz w:val="26"/>
          <w:szCs w:val="26"/>
        </w:rPr>
        <w:t>Configuration and maintenance of numerous telecom systems, hardware and software applications.</w:t>
      </w:r>
    </w:p>
    <w:p w14:paraId="1B11E810" w14:textId="77777777" w:rsidR="00754997" w:rsidRPr="00535E5F" w:rsidRDefault="00754997" w:rsidP="0075499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35E5F">
        <w:rPr>
          <w:sz w:val="26"/>
          <w:szCs w:val="26"/>
        </w:rPr>
        <w:t xml:space="preserve">Network Monitoring and surveillance of network </w:t>
      </w:r>
      <w:r w:rsidR="00F76828" w:rsidRPr="00535E5F">
        <w:rPr>
          <w:sz w:val="26"/>
          <w:szCs w:val="26"/>
        </w:rPr>
        <w:t>equipment’s</w:t>
      </w:r>
      <w:r w:rsidRPr="00535E5F">
        <w:rPr>
          <w:sz w:val="26"/>
          <w:szCs w:val="26"/>
        </w:rPr>
        <w:t xml:space="preserve"> on the network map</w:t>
      </w:r>
    </w:p>
    <w:p w14:paraId="1900663C" w14:textId="77777777" w:rsidR="00022A88" w:rsidRPr="00535E5F" w:rsidRDefault="00754997" w:rsidP="00022A88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35E5F">
        <w:rPr>
          <w:sz w:val="26"/>
          <w:szCs w:val="26"/>
        </w:rPr>
        <w:t>Troubleshooting and rectifying network alarms throughout the network</w:t>
      </w:r>
    </w:p>
    <w:p w14:paraId="3F5EDD05" w14:textId="77777777" w:rsidR="00754997" w:rsidRPr="00535E5F" w:rsidRDefault="00754997" w:rsidP="00A515A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35E5F">
        <w:rPr>
          <w:sz w:val="26"/>
          <w:szCs w:val="26"/>
        </w:rPr>
        <w:t>Organizing the New network connections to the premises by scheduling the jobs to the installers.</w:t>
      </w:r>
    </w:p>
    <w:p w14:paraId="3551DEC3" w14:textId="77777777" w:rsidR="00754997" w:rsidRPr="00535E5F" w:rsidRDefault="00754997" w:rsidP="00A515A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35E5F">
        <w:rPr>
          <w:sz w:val="26"/>
          <w:szCs w:val="26"/>
        </w:rPr>
        <w:t>Generating the reports on weekly basis to support the management to take appropriate decisions to resolve the issues.</w:t>
      </w:r>
    </w:p>
    <w:p w14:paraId="20DB9F6E" w14:textId="77777777" w:rsidR="004875D7" w:rsidRPr="00535E5F" w:rsidRDefault="004875D7" w:rsidP="004875D7">
      <w:pPr>
        <w:pStyle w:val="ListParagraph"/>
        <w:ind w:left="284"/>
        <w:rPr>
          <w:sz w:val="26"/>
          <w:szCs w:val="26"/>
        </w:rPr>
      </w:pPr>
    </w:p>
    <w:p w14:paraId="24800878" w14:textId="77777777" w:rsidR="004875D7" w:rsidRPr="00535E5F" w:rsidRDefault="004875D7" w:rsidP="004875D7">
      <w:pPr>
        <w:pStyle w:val="ListParagraph"/>
        <w:ind w:left="284"/>
        <w:rPr>
          <w:sz w:val="26"/>
          <w:szCs w:val="26"/>
        </w:rPr>
      </w:pPr>
      <w:r w:rsidRPr="00535E5F">
        <w:rPr>
          <w:rFonts w:eastAsia="Times New Roman" w:cstheme="minorHAnsi"/>
          <w:b/>
          <w:bCs/>
          <w:sz w:val="26"/>
          <w:szCs w:val="26"/>
          <w:u w:val="single"/>
          <w:lang w:val="en-AU" w:eastAsia="en-AU"/>
        </w:rPr>
        <w:t>Environment:</w:t>
      </w:r>
      <w:r w:rsidRPr="00535E5F">
        <w:rPr>
          <w:rFonts w:eastAsia="Times New Roman" w:cstheme="minorHAnsi"/>
          <w:bCs/>
          <w:sz w:val="26"/>
          <w:szCs w:val="26"/>
          <w:lang w:val="en-AU" w:eastAsia="en-AU"/>
        </w:rPr>
        <w:t xml:space="preserve"> EMS, U2000, Broadband </w:t>
      </w:r>
      <w:proofErr w:type="spellStart"/>
      <w:r w:rsidRPr="00535E5F">
        <w:rPr>
          <w:rFonts w:eastAsia="Times New Roman" w:cstheme="minorHAnsi"/>
          <w:bCs/>
          <w:sz w:val="26"/>
          <w:szCs w:val="26"/>
          <w:lang w:val="en-AU" w:eastAsia="en-AU"/>
        </w:rPr>
        <w:t>provisioner</w:t>
      </w:r>
      <w:proofErr w:type="spellEnd"/>
    </w:p>
    <w:p w14:paraId="5ED19E56" w14:textId="5BE6167F" w:rsidR="00420EB8" w:rsidRPr="00670D28" w:rsidRDefault="00B11E6F" w:rsidP="00420EB8">
      <w:pPr>
        <w:pStyle w:val="Heading4"/>
        <w:rPr>
          <w:color w:val="auto"/>
        </w:rPr>
      </w:pPr>
      <w:r w:rsidRPr="00670D28">
        <w:rPr>
          <w:b/>
          <w:color w:val="auto"/>
        </w:rPr>
        <w:lastRenderedPageBreak/>
        <w:t>IT Analyst</w:t>
      </w:r>
      <w:r w:rsidR="003E15FA">
        <w:rPr>
          <w:b/>
          <w:color w:val="auto"/>
        </w:rPr>
        <w:t xml:space="preserve"> </w:t>
      </w:r>
      <w:r w:rsidR="009668FE" w:rsidRPr="00670D28">
        <w:rPr>
          <w:color w:val="auto"/>
        </w:rPr>
        <w:t>(</w:t>
      </w:r>
      <w:r w:rsidR="00420EB8" w:rsidRPr="00670D28">
        <w:rPr>
          <w:color w:val="auto"/>
          <w:sz w:val="24"/>
        </w:rPr>
        <w:t xml:space="preserve">Jan 2012 </w:t>
      </w:r>
      <w:r w:rsidR="007675E8" w:rsidRPr="00670D28">
        <w:rPr>
          <w:color w:val="auto"/>
          <w:sz w:val="24"/>
        </w:rPr>
        <w:t>-</w:t>
      </w:r>
      <w:r w:rsidR="00420EB8" w:rsidRPr="00670D28">
        <w:rPr>
          <w:color w:val="auto"/>
          <w:sz w:val="24"/>
        </w:rPr>
        <w:t xml:space="preserve"> june 2014</w:t>
      </w:r>
      <w:r w:rsidR="009668FE" w:rsidRPr="00670D28">
        <w:rPr>
          <w:color w:val="auto"/>
          <w:szCs w:val="28"/>
        </w:rPr>
        <w:t>)</w:t>
      </w:r>
    </w:p>
    <w:p w14:paraId="2AB432AB" w14:textId="77777777" w:rsidR="006A4D37" w:rsidRDefault="005D5916" w:rsidP="006A4D37">
      <w:pPr>
        <w:pStyle w:val="Heading4"/>
        <w:rPr>
          <w:color w:val="000000" w:themeColor="text1"/>
        </w:rPr>
      </w:pPr>
      <w:r w:rsidRPr="00E56670">
        <w:rPr>
          <w:color w:val="000000" w:themeColor="text1"/>
        </w:rPr>
        <w:t>Tata Consultancy servicces</w:t>
      </w:r>
      <w:r w:rsidR="005D4D19" w:rsidRPr="00E56670">
        <w:rPr>
          <w:color w:val="000000" w:themeColor="text1"/>
        </w:rPr>
        <w:t>, HYDERABAD, INDIA</w:t>
      </w:r>
    </w:p>
    <w:p w14:paraId="5E089366" w14:textId="77777777" w:rsidR="001A27D1" w:rsidRPr="005A39B2" w:rsidRDefault="000C7F2F" w:rsidP="001A27D1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br/>
      </w:r>
      <w:r w:rsidR="001A27D1" w:rsidRPr="005A39B2">
        <w:rPr>
          <w:rFonts w:cstheme="minorHAnsi"/>
          <w:b/>
          <w:bCs/>
          <w:sz w:val="26"/>
          <w:szCs w:val="26"/>
          <w:u w:val="single"/>
          <w:shd w:val="clear" w:color="auto" w:fill="FFFFFF"/>
        </w:rPr>
        <w:t>Clients</w:t>
      </w:r>
      <w:r w:rsidR="001A27D1" w:rsidRPr="005A39B2">
        <w:rPr>
          <w:rFonts w:cstheme="minorHAnsi"/>
          <w:b/>
          <w:bCs/>
          <w:sz w:val="26"/>
          <w:szCs w:val="26"/>
          <w:shd w:val="clear" w:color="auto" w:fill="FFFFFF"/>
        </w:rPr>
        <w:t>:</w:t>
      </w:r>
      <w:r w:rsidR="0015157C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E72C3C" w:rsidRPr="005A39B2">
        <w:rPr>
          <w:rFonts w:cstheme="minorHAnsi"/>
          <w:sz w:val="26"/>
          <w:szCs w:val="26"/>
          <w:shd w:val="clear" w:color="auto" w:fill="FFFFFF"/>
        </w:rPr>
        <w:t>USAA Insurance,</w:t>
      </w:r>
      <w:r w:rsidR="001A27D1" w:rsidRPr="005A39B2">
        <w:rPr>
          <w:rFonts w:cstheme="minorHAnsi"/>
          <w:sz w:val="26"/>
          <w:szCs w:val="26"/>
          <w:shd w:val="clear" w:color="auto" w:fill="FFFFFF"/>
        </w:rPr>
        <w:t xml:space="preserve"> State Firm </w:t>
      </w:r>
      <w:r w:rsidR="00E72C3C" w:rsidRPr="005A39B2">
        <w:rPr>
          <w:rFonts w:cstheme="minorHAnsi"/>
          <w:sz w:val="26"/>
          <w:szCs w:val="26"/>
          <w:shd w:val="clear" w:color="auto" w:fill="FFFFFF"/>
        </w:rPr>
        <w:t>Insurance (</w:t>
      </w:r>
      <w:r w:rsidR="001A27D1" w:rsidRPr="005A39B2">
        <w:rPr>
          <w:rFonts w:cstheme="minorHAnsi"/>
          <w:sz w:val="26"/>
          <w:szCs w:val="26"/>
          <w:shd w:val="clear" w:color="auto" w:fill="FFFFFF"/>
        </w:rPr>
        <w:t>USA)</w:t>
      </w:r>
      <w:r w:rsidR="00E72C3C" w:rsidRPr="005A39B2">
        <w:rPr>
          <w:rFonts w:cstheme="minorHAnsi"/>
          <w:sz w:val="26"/>
          <w:szCs w:val="26"/>
          <w:shd w:val="clear" w:color="auto" w:fill="FFFFFF"/>
        </w:rPr>
        <w:t>, Amex</w:t>
      </w:r>
      <w:r w:rsidR="001A27D1" w:rsidRPr="005A39B2">
        <w:rPr>
          <w:rFonts w:cstheme="minorHAnsi"/>
          <w:sz w:val="26"/>
          <w:szCs w:val="26"/>
          <w:shd w:val="clear" w:color="auto" w:fill="FFFFFF"/>
        </w:rPr>
        <w:t xml:space="preserve"> Australia</w:t>
      </w:r>
    </w:p>
    <w:p w14:paraId="0A0BA2A0" w14:textId="77777777" w:rsidR="005D5916" w:rsidRPr="005A39B2" w:rsidRDefault="005D5916" w:rsidP="00A515A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A39B2">
        <w:rPr>
          <w:sz w:val="26"/>
          <w:szCs w:val="26"/>
        </w:rPr>
        <w:t>Involved in full project life cycle involving Requirement Analysis, Design, Coding, Testing and Implementation phases</w:t>
      </w:r>
    </w:p>
    <w:p w14:paraId="7B6A7D2F" w14:textId="77777777" w:rsidR="005D5916" w:rsidRPr="005A39B2" w:rsidRDefault="005D5916" w:rsidP="00F34E5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A39B2">
        <w:rPr>
          <w:sz w:val="26"/>
          <w:szCs w:val="26"/>
        </w:rPr>
        <w:t>Designed/Coded new programs using COBOL</w:t>
      </w:r>
      <w:r w:rsidR="00EF3353" w:rsidRPr="005A39B2">
        <w:rPr>
          <w:sz w:val="26"/>
          <w:szCs w:val="26"/>
        </w:rPr>
        <w:t>, IMS</w:t>
      </w:r>
      <w:r w:rsidRPr="005A39B2">
        <w:rPr>
          <w:sz w:val="26"/>
          <w:szCs w:val="26"/>
        </w:rPr>
        <w:t xml:space="preserve"> DB/DC and SQL for Amex travel loyalty card application</w:t>
      </w:r>
    </w:p>
    <w:p w14:paraId="3F516298" w14:textId="77777777" w:rsidR="005D5916" w:rsidRPr="005A39B2" w:rsidRDefault="00C215B6" w:rsidP="00F34E5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>
        <w:rPr>
          <w:noProof/>
          <w:sz w:val="26"/>
          <w:szCs w:val="26"/>
        </w:rPr>
        <w:pict w14:anchorId="4E4DB322">
          <v:shape id="_x0000_s1033" type="#_x0000_t202" alt="Sidebar text box" style="position:absolute;left:0;text-align:left;margin-left:34.45pt;margin-top:47pt;width:155pt;height:511pt;z-index:251660288;visibility:visible;mso-wrap-edited:f;mso-wrap-distance-top:3.6pt;mso-wrap-distance-bottom:3.6pt;mso-position-horizontal-relative:page;mso-position-vertical-relative:margin;mso-width-relative:margin;mso-height-relative:margin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<v:textbox style="mso-next-textbox:#_x0000_s1033" inset="0,0,0,0">
              <w:txbxContent>
                <w:p w14:paraId="174FDD6F" w14:textId="77777777" w:rsidR="00C215B6" w:rsidRPr="00B543B4" w:rsidRDefault="00C215B6" w:rsidP="00961232">
                  <w:pPr>
                    <w:pStyle w:val="Heading2"/>
                    <w:spacing w:before="100" w:after="120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id w:val="-672027499"/>
                      <w:temporary/>
                      <w:showingPlcHdr/>
                    </w:sdtPr>
                    <w:sdtContent>
                      <w:r w:rsidRPr="00B543B4">
                        <w:rPr>
                          <w:sz w:val="32"/>
                          <w:szCs w:val="32"/>
                        </w:rPr>
                        <w:t>Skills &amp; Abilities</w:t>
                      </w:r>
                    </w:sdtContent>
                  </w:sdt>
                  <w:r>
                    <w:rPr>
                      <w:sz w:val="32"/>
                      <w:szCs w:val="32"/>
                    </w:rPr>
                    <w:t>:</w:t>
                  </w:r>
                </w:p>
                <w:p w14:paraId="6DEE9655" w14:textId="77777777" w:rsidR="00C215B6" w:rsidRPr="00B30963" w:rsidRDefault="00C215B6" w:rsidP="009612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B30963">
                    <w:rPr>
                      <w:b/>
                    </w:rPr>
                    <w:t>Python </w:t>
                  </w:r>
                </w:p>
                <w:p w14:paraId="750A1EC1" w14:textId="77777777" w:rsidR="00C215B6" w:rsidRPr="00B30963" w:rsidRDefault="00C215B6" w:rsidP="009612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B30963">
                    <w:rPr>
                      <w:b/>
                    </w:rPr>
                    <w:t>SQL</w:t>
                  </w:r>
                </w:p>
                <w:p w14:paraId="204AD743" w14:textId="77777777" w:rsidR="00C215B6" w:rsidRPr="00B30963" w:rsidRDefault="00C215B6" w:rsidP="009612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B30963">
                    <w:rPr>
                      <w:b/>
                    </w:rPr>
                    <w:t>Tableau</w:t>
                  </w:r>
                </w:p>
                <w:p w14:paraId="7230F6A2" w14:textId="77777777" w:rsidR="00C215B6" w:rsidRPr="00B30963" w:rsidRDefault="00C215B6" w:rsidP="009612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B30963">
                    <w:rPr>
                      <w:b/>
                    </w:rPr>
                    <w:t>Machine Learning</w:t>
                  </w:r>
                </w:p>
                <w:p w14:paraId="5B72A820" w14:textId="77777777" w:rsidR="00C215B6" w:rsidRPr="00B30963" w:rsidRDefault="00C215B6" w:rsidP="009612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B30963">
                    <w:rPr>
                      <w:b/>
                    </w:rPr>
                    <w:t>COBOL</w:t>
                  </w:r>
                </w:p>
                <w:p w14:paraId="58A8B674" w14:textId="77777777" w:rsidR="00C215B6" w:rsidRPr="00B30963" w:rsidRDefault="00C215B6" w:rsidP="0096123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B30963">
                    <w:rPr>
                      <w:b/>
                    </w:rPr>
                    <w:t>IMS DB,</w:t>
                  </w:r>
                  <w:r>
                    <w:rPr>
                      <w:b/>
                    </w:rPr>
                    <w:t xml:space="preserve"> </w:t>
                  </w:r>
                  <w:r w:rsidRPr="00B30963">
                    <w:rPr>
                      <w:b/>
                    </w:rPr>
                    <w:t>DB2,</w:t>
                  </w:r>
                  <w:r>
                    <w:rPr>
                      <w:b/>
                    </w:rPr>
                    <w:t xml:space="preserve"> </w:t>
                  </w:r>
                  <w:r w:rsidRPr="00B30963">
                    <w:rPr>
                      <w:b/>
                    </w:rPr>
                    <w:t>VSAM</w:t>
                  </w:r>
                </w:p>
                <w:p w14:paraId="172AB073" w14:textId="6EABC8F5" w:rsidR="00C215B6" w:rsidRPr="004C48CD" w:rsidRDefault="00C215B6" w:rsidP="005D451C">
                  <w:pPr>
                    <w:pStyle w:val="Heading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id w:val="-1016914581"/>
                      <w:temporary/>
                      <w:showingPlcHdr/>
                    </w:sdtPr>
                    <w:sdtContent>
                      <w:r w:rsidRPr="004C48CD">
                        <w:rPr>
                          <w:sz w:val="32"/>
                        </w:rPr>
                        <w:t>Education</w:t>
                      </w:r>
                    </w:sdtContent>
                  </w:sdt>
                  <w:r w:rsidRPr="004C48CD">
                    <w:rPr>
                      <w:sz w:val="32"/>
                    </w:rPr>
                    <w:t>:</w:t>
                  </w:r>
                </w:p>
                <w:p w14:paraId="5BBFE46C" w14:textId="77777777" w:rsidR="00C215B6" w:rsidRPr="00A74C98" w:rsidRDefault="00C215B6" w:rsidP="009F211E">
                  <w:pPr>
                    <w:pStyle w:val="Heading4"/>
                    <w:rPr>
                      <w:color w:val="3566D7" w:themeColor="accent4" w:themeShade="BF"/>
                      <w:lang w:eastAsia="en-US"/>
                    </w:rPr>
                  </w:pPr>
                  <w:r w:rsidRPr="00A74C98">
                    <w:rPr>
                      <w:rStyle w:val="Strong"/>
                      <w:color w:val="0D0D0D" w:themeColor="text1" w:themeTint="F2"/>
                      <w:sz w:val="24"/>
                    </w:rPr>
                    <w:t>Full time data science immersive course</w:t>
                  </w:r>
                  <w:r w:rsidRPr="00A74C98">
                    <w:rPr>
                      <w:color w:val="0D0D0D" w:themeColor="text1" w:themeTint="F2"/>
                      <w:szCs w:val="28"/>
                    </w:rPr>
                    <w:br/>
                  </w:r>
                  <w:r w:rsidRPr="00670D28">
                    <w:rPr>
                      <w:rFonts w:asciiTheme="minorHAnsi" w:hAnsiTheme="minorHAnsi"/>
                      <w:color w:val="auto"/>
                      <w:sz w:val="24"/>
                    </w:rPr>
                    <w:t xml:space="preserve">GENERAL ASSEMBLY </w:t>
                  </w:r>
                  <w:r w:rsidRPr="00670D28">
                    <w:rPr>
                      <w:rFonts w:asciiTheme="minorHAnsi" w:hAnsiTheme="minorHAnsi"/>
                      <w:color w:val="auto"/>
                      <w:szCs w:val="28"/>
                    </w:rPr>
                    <w:br/>
                  </w:r>
                  <w:r w:rsidRPr="00670D28">
                    <w:rPr>
                      <w:rFonts w:asciiTheme="minorHAnsi" w:hAnsiTheme="minorHAnsi"/>
                      <w:color w:val="auto"/>
                      <w:sz w:val="24"/>
                      <w:lang w:eastAsia="en-US"/>
                    </w:rPr>
                    <w:t>(Oct 2017 – Feb 2018)</w:t>
                  </w:r>
                  <w:r w:rsidRPr="00670D28">
                    <w:rPr>
                      <w:rFonts w:asciiTheme="minorHAnsi" w:hAnsiTheme="minorHAnsi"/>
                      <w:color w:val="auto"/>
                      <w:szCs w:val="28"/>
                      <w:lang w:eastAsia="en-US"/>
                    </w:rPr>
                    <w:br/>
                  </w:r>
                </w:p>
                <w:p w14:paraId="6BAAE95C" w14:textId="77777777" w:rsidR="00C215B6" w:rsidRPr="00A74C98" w:rsidRDefault="00C215B6" w:rsidP="009F211E">
                  <w:pPr>
                    <w:pStyle w:val="Heading4"/>
                    <w:rPr>
                      <w:rFonts w:asciiTheme="minorHAnsi" w:hAnsiTheme="minorHAnsi"/>
                      <w:color w:val="3566D7" w:themeColor="accent4" w:themeShade="BF"/>
                      <w:sz w:val="24"/>
                      <w:lang w:eastAsia="en-US"/>
                    </w:rPr>
                  </w:pPr>
                  <w:r w:rsidRPr="00A74C98">
                    <w:rPr>
                      <w:rStyle w:val="Strong"/>
                      <w:color w:val="0D0D0D" w:themeColor="text1" w:themeTint="F2"/>
                      <w:sz w:val="24"/>
                    </w:rPr>
                    <w:t>Master of Technology</w:t>
                  </w:r>
                  <w:r w:rsidRPr="00A74C98">
                    <w:rPr>
                      <w:color w:val="3566D7" w:themeColor="accent4" w:themeShade="BF"/>
                      <w:sz w:val="24"/>
                    </w:rPr>
                    <w:br/>
                  </w:r>
                  <w:r w:rsidRPr="00670D28">
                    <w:rPr>
                      <w:rFonts w:asciiTheme="minorHAnsi" w:hAnsiTheme="minorHAnsi"/>
                      <w:color w:val="auto"/>
                      <w:sz w:val="24"/>
                      <w:lang w:eastAsia="en-US"/>
                    </w:rPr>
                    <w:t>Indian Institute of technology- kanpur</w:t>
                  </w:r>
                  <w:r w:rsidRPr="00670D28">
                    <w:rPr>
                      <w:rFonts w:asciiTheme="minorHAnsi" w:hAnsiTheme="minorHAnsi"/>
                      <w:color w:val="auto"/>
                      <w:sz w:val="24"/>
                      <w:lang w:eastAsia="en-US"/>
                    </w:rPr>
                    <w:br/>
                    <w:t>(July 2005 – July 2007)</w:t>
                  </w:r>
                  <w:r w:rsidRPr="00670D28">
                    <w:rPr>
                      <w:rFonts w:asciiTheme="minorHAnsi" w:hAnsiTheme="minorHAnsi"/>
                      <w:color w:val="auto"/>
                      <w:sz w:val="24"/>
                      <w:lang w:eastAsia="en-US"/>
                    </w:rPr>
                    <w:br/>
                  </w:r>
                </w:p>
                <w:p w14:paraId="16C75E5E" w14:textId="77777777" w:rsidR="00C215B6" w:rsidRPr="00A74C98" w:rsidRDefault="00C215B6" w:rsidP="00B96D34">
                  <w:pPr>
                    <w:pStyle w:val="Heading4"/>
                    <w:rPr>
                      <w:rStyle w:val="Strong"/>
                      <w:color w:val="0D0D0D" w:themeColor="text1" w:themeTint="F2"/>
                      <w:sz w:val="24"/>
                    </w:rPr>
                  </w:pPr>
                  <w:r w:rsidRPr="00A74C98">
                    <w:rPr>
                      <w:rStyle w:val="Strong"/>
                      <w:color w:val="0D0D0D" w:themeColor="text1" w:themeTint="F2"/>
                      <w:sz w:val="24"/>
                    </w:rPr>
                    <w:t>Bachelor of Technology</w:t>
                  </w:r>
                </w:p>
                <w:p w14:paraId="797BFE02" w14:textId="77777777" w:rsidR="00C215B6" w:rsidRPr="00670D28" w:rsidRDefault="00C215B6" w:rsidP="005802B6">
                  <w:pPr>
                    <w:pStyle w:val="Heading5"/>
                    <w:rPr>
                      <w:rFonts w:eastAsiaTheme="majorEastAsia"/>
                      <w:iCs/>
                      <w:sz w:val="24"/>
                      <w:lang w:eastAsia="en-US"/>
                    </w:rPr>
                  </w:pPr>
                  <w:r w:rsidRPr="00670D28">
                    <w:rPr>
                      <w:rFonts w:eastAsiaTheme="majorEastAsia"/>
                      <w:iCs/>
                      <w:sz w:val="24"/>
                      <w:lang w:eastAsia="en-US"/>
                    </w:rPr>
                    <w:t>jawaharlal nehru technological University</w:t>
                  </w:r>
                </w:p>
                <w:p w14:paraId="24CC85F8" w14:textId="77777777" w:rsidR="00C215B6" w:rsidRPr="00866EA3" w:rsidRDefault="00C215B6" w:rsidP="005802B6">
                  <w:pPr>
                    <w:rPr>
                      <w:rFonts w:eastAsiaTheme="majorEastAsia" w:cstheme="majorBidi"/>
                      <w:iCs/>
                      <w:caps/>
                      <w:color w:val="000000" w:themeColor="text1"/>
                    </w:rPr>
                  </w:pPr>
                  <w:r w:rsidRPr="00670D28">
                    <w:rPr>
                      <w:rFonts w:eastAsiaTheme="majorEastAsia" w:cstheme="majorBidi"/>
                      <w:iCs/>
                      <w:caps/>
                    </w:rPr>
                    <w:t>(Jun 2001 – Apr 2005)</w:t>
                  </w:r>
                </w:p>
                <w:p w14:paraId="553C3CA8" w14:textId="77777777" w:rsidR="00C215B6" w:rsidRPr="004C48CD" w:rsidRDefault="00C215B6" w:rsidP="00BF518B">
                  <w:pPr>
                    <w:pStyle w:val="Heading3"/>
                    <w:spacing w:after="120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id w:val="-637643573"/>
                      <w:temporary/>
                      <w:showingPlcHdr/>
                    </w:sdtPr>
                    <w:sdtContent>
                      <w:r w:rsidRPr="004C48CD">
                        <w:rPr>
                          <w:sz w:val="32"/>
                          <w:szCs w:val="32"/>
                        </w:rPr>
                        <w:t>REFERENCES</w:t>
                      </w:r>
                    </w:sdtContent>
                  </w:sdt>
                  <w:r w:rsidRPr="004C48CD">
                    <w:rPr>
                      <w:sz w:val="32"/>
                      <w:szCs w:val="32"/>
                    </w:rPr>
                    <w:t>:</w:t>
                  </w:r>
                </w:p>
                <w:p w14:paraId="02EFD067" w14:textId="77777777" w:rsidR="00C215B6" w:rsidRPr="008F1BDB" w:rsidRDefault="00C215B6" w:rsidP="00994B09">
                  <w:pPr>
                    <w:pStyle w:val="Heading5"/>
                    <w:rPr>
                      <w:sz w:val="24"/>
                    </w:rPr>
                  </w:pPr>
                  <w:r w:rsidRPr="008F1BDB">
                    <w:rPr>
                      <w:sz w:val="24"/>
                    </w:rPr>
                    <w:t xml:space="preserve">Available on request </w:t>
                  </w:r>
                </w:p>
                <w:p w14:paraId="451AAAF4" w14:textId="77777777" w:rsidR="00C215B6" w:rsidRDefault="00C215B6" w:rsidP="000063A9">
                  <w:pPr>
                    <w:pStyle w:val="Heading1"/>
                  </w:pPr>
                </w:p>
              </w:txbxContent>
            </v:textbox>
            <w10:wrap type="through" anchorx="page" anchory="margin"/>
            <w10:anchorlock/>
          </v:shape>
        </w:pict>
      </w:r>
      <w:r w:rsidR="005D5916" w:rsidRPr="005A39B2">
        <w:rPr>
          <w:sz w:val="26"/>
          <w:szCs w:val="26"/>
        </w:rPr>
        <w:t>Modified and tested COBOL and CICS programs and JCL codes per the requests of business departments.</w:t>
      </w:r>
    </w:p>
    <w:p w14:paraId="30403810" w14:textId="77777777" w:rsidR="005D5916" w:rsidRPr="005A39B2" w:rsidRDefault="009158F4" w:rsidP="00F34E5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A39B2">
        <w:rPr>
          <w:sz w:val="26"/>
          <w:szCs w:val="26"/>
        </w:rPr>
        <w:t>Analyzed</w:t>
      </w:r>
      <w:r w:rsidR="005D5916" w:rsidRPr="005A39B2">
        <w:rPr>
          <w:sz w:val="26"/>
          <w:szCs w:val="26"/>
        </w:rPr>
        <w:t xml:space="preserve"> the faults and specified the corrective measures to ensure non occurrence of outages</w:t>
      </w:r>
    </w:p>
    <w:p w14:paraId="2AB3854C" w14:textId="77777777" w:rsidR="005D5916" w:rsidRPr="005A39B2" w:rsidRDefault="005D5916" w:rsidP="00F34E57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5A39B2">
        <w:rPr>
          <w:sz w:val="26"/>
          <w:szCs w:val="26"/>
        </w:rPr>
        <w:t>Led team of 6 members by assigning tasks and assisted to resolve complex use cases.</w:t>
      </w:r>
    </w:p>
    <w:p w14:paraId="440D7306" w14:textId="24F9F51C" w:rsidR="005D5916" w:rsidRPr="005A39B2" w:rsidRDefault="005D5916" w:rsidP="005831F7">
      <w:pPr>
        <w:ind w:left="284"/>
        <w:rPr>
          <w:rFonts w:eastAsia="Times New Roman" w:cstheme="minorHAnsi"/>
          <w:sz w:val="26"/>
          <w:szCs w:val="26"/>
          <w:lang w:val="en-AU" w:eastAsia="en-AU"/>
        </w:rPr>
      </w:pPr>
      <w:r w:rsidRPr="005A39B2">
        <w:rPr>
          <w:rFonts w:eastAsia="Times New Roman" w:cstheme="minorHAnsi"/>
          <w:b/>
          <w:bCs/>
          <w:sz w:val="26"/>
          <w:szCs w:val="26"/>
          <w:u w:val="single"/>
          <w:lang w:val="en-AU" w:eastAsia="en-AU"/>
        </w:rPr>
        <w:t>Environment</w:t>
      </w:r>
      <w:r w:rsidRPr="005A39B2">
        <w:rPr>
          <w:rFonts w:eastAsia="Times New Roman" w:cstheme="minorHAnsi"/>
          <w:b/>
          <w:bCs/>
          <w:sz w:val="26"/>
          <w:szCs w:val="26"/>
          <w:lang w:val="en-AU" w:eastAsia="en-AU"/>
        </w:rPr>
        <w:t>:</w:t>
      </w:r>
      <w:r w:rsidRPr="005A39B2">
        <w:rPr>
          <w:rFonts w:eastAsia="Times New Roman" w:cstheme="minorHAnsi"/>
          <w:sz w:val="26"/>
          <w:szCs w:val="26"/>
          <w:lang w:val="en-AU" w:eastAsia="en-AU"/>
        </w:rPr>
        <w:t> </w:t>
      </w:r>
      <w:r w:rsidRPr="005A39B2">
        <w:rPr>
          <w:rFonts w:cstheme="minorHAnsi"/>
          <w:sz w:val="26"/>
          <w:szCs w:val="26"/>
        </w:rPr>
        <w:t>COBOL</w:t>
      </w:r>
      <w:r w:rsidRPr="005A39B2">
        <w:rPr>
          <w:rFonts w:eastAsia="Times New Roman" w:cstheme="minorHAnsi"/>
          <w:sz w:val="26"/>
          <w:szCs w:val="26"/>
          <w:lang w:val="en-AU" w:eastAsia="en-AU"/>
        </w:rPr>
        <w:t>, DB2, IMS, JCL, VSAM, TSO/ISPF, FILE-AID, IBM UTILITIES,</w:t>
      </w:r>
      <w:r w:rsidR="003E15FA">
        <w:rPr>
          <w:rFonts w:eastAsia="Times New Roman" w:cstheme="minorHAnsi"/>
          <w:sz w:val="26"/>
          <w:szCs w:val="26"/>
          <w:lang w:val="en-AU" w:eastAsia="en-AU"/>
        </w:rPr>
        <w:t xml:space="preserve"> </w:t>
      </w:r>
      <w:r w:rsidRPr="005A39B2">
        <w:rPr>
          <w:rFonts w:eastAsia="Times New Roman" w:cstheme="minorHAnsi"/>
          <w:sz w:val="26"/>
          <w:szCs w:val="26"/>
          <w:lang w:val="en-AU" w:eastAsia="en-AU"/>
        </w:rPr>
        <w:t xml:space="preserve">CICS, </w:t>
      </w:r>
      <w:r w:rsidR="00A80C77" w:rsidRPr="005A39B2">
        <w:rPr>
          <w:rFonts w:eastAsia="Times New Roman" w:cstheme="minorHAnsi"/>
          <w:sz w:val="26"/>
          <w:szCs w:val="26"/>
          <w:lang w:val="en-AU" w:eastAsia="en-AU"/>
        </w:rPr>
        <w:t>and SPUFI</w:t>
      </w:r>
      <w:r w:rsidRPr="005A39B2">
        <w:rPr>
          <w:rFonts w:eastAsia="Times New Roman" w:cstheme="minorHAnsi"/>
          <w:sz w:val="26"/>
          <w:szCs w:val="26"/>
          <w:lang w:val="en-AU" w:eastAsia="en-AU"/>
        </w:rPr>
        <w:t> </w:t>
      </w:r>
    </w:p>
    <w:p w14:paraId="530292C8" w14:textId="61754F01" w:rsidR="00150753" w:rsidRPr="00670D28" w:rsidRDefault="00150753" w:rsidP="00EC2078">
      <w:pPr>
        <w:pStyle w:val="Heading4"/>
        <w:rPr>
          <w:b/>
          <w:color w:val="auto"/>
        </w:rPr>
      </w:pPr>
      <w:r w:rsidRPr="00670D28">
        <w:rPr>
          <w:b/>
          <w:color w:val="auto"/>
          <w:sz w:val="32"/>
          <w:szCs w:val="32"/>
        </w:rPr>
        <w:t>Software Engineer</w:t>
      </w:r>
      <w:r w:rsidR="000262F3">
        <w:rPr>
          <w:b/>
          <w:color w:val="auto"/>
          <w:sz w:val="32"/>
          <w:szCs w:val="32"/>
        </w:rPr>
        <w:t xml:space="preserve"> </w:t>
      </w:r>
      <w:r w:rsidR="005B4741" w:rsidRPr="00670D28">
        <w:rPr>
          <w:color w:val="auto"/>
        </w:rPr>
        <w:t>(</w:t>
      </w:r>
      <w:r w:rsidR="00420EB8" w:rsidRPr="00670D28">
        <w:rPr>
          <w:color w:val="auto"/>
          <w:sz w:val="24"/>
        </w:rPr>
        <w:t xml:space="preserve">aug 2007 </w:t>
      </w:r>
      <w:r w:rsidR="00720E0B" w:rsidRPr="00670D28">
        <w:rPr>
          <w:color w:val="auto"/>
          <w:sz w:val="24"/>
        </w:rPr>
        <w:t>-</w:t>
      </w:r>
      <w:r w:rsidR="00420EB8" w:rsidRPr="00670D28">
        <w:rPr>
          <w:color w:val="auto"/>
          <w:sz w:val="24"/>
        </w:rPr>
        <w:t xml:space="preserve"> dec 2011</w:t>
      </w:r>
      <w:r w:rsidR="005B4741" w:rsidRPr="00670D28">
        <w:rPr>
          <w:color w:val="auto"/>
          <w:szCs w:val="28"/>
        </w:rPr>
        <w:t>)</w:t>
      </w:r>
    </w:p>
    <w:p w14:paraId="24C5E830" w14:textId="34D22F3B" w:rsidR="00456092" w:rsidRDefault="00456092" w:rsidP="00150753">
      <w:pPr>
        <w:pStyle w:val="Heading4"/>
      </w:pPr>
      <w:r w:rsidRPr="00150753">
        <w:rPr>
          <w:color w:val="000000" w:themeColor="text1"/>
        </w:rPr>
        <w:t>Csc PVT ltd</w:t>
      </w:r>
      <w:r w:rsidR="00420EB8" w:rsidRPr="00150753">
        <w:rPr>
          <w:color w:val="000000" w:themeColor="text1"/>
        </w:rPr>
        <w:t>, HYDERABAD,</w:t>
      </w:r>
      <w:r w:rsidR="00BD77F1">
        <w:rPr>
          <w:color w:val="000000" w:themeColor="text1"/>
        </w:rPr>
        <w:t xml:space="preserve"> </w:t>
      </w:r>
      <w:r w:rsidR="00420EB8" w:rsidRPr="00150753">
        <w:rPr>
          <w:color w:val="000000" w:themeColor="text1"/>
        </w:rPr>
        <w:t>INDIA</w:t>
      </w:r>
    </w:p>
    <w:p w14:paraId="576931A2" w14:textId="77777777" w:rsidR="00456092" w:rsidRPr="0075763F" w:rsidRDefault="000C1FA6" w:rsidP="004626E5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b/>
          <w:bCs/>
          <w:u w:val="single"/>
          <w:shd w:val="clear" w:color="auto" w:fill="FFFFFF"/>
        </w:rPr>
        <w:br/>
      </w:r>
      <w:r w:rsidR="00144A9D" w:rsidRPr="0075763F">
        <w:rPr>
          <w:rFonts w:cstheme="minorHAnsi"/>
          <w:b/>
          <w:bCs/>
          <w:sz w:val="26"/>
          <w:szCs w:val="26"/>
          <w:u w:val="single"/>
          <w:shd w:val="clear" w:color="auto" w:fill="FFFFFF"/>
        </w:rPr>
        <w:t>Clients</w:t>
      </w:r>
      <w:r w:rsidR="00144A9D" w:rsidRPr="0075763F">
        <w:rPr>
          <w:rFonts w:cstheme="minorHAnsi"/>
          <w:b/>
          <w:bCs/>
          <w:sz w:val="26"/>
          <w:szCs w:val="26"/>
          <w:shd w:val="clear" w:color="auto" w:fill="FFFFFF"/>
        </w:rPr>
        <w:t>:</w:t>
      </w:r>
      <w:r w:rsidR="00456092" w:rsidRPr="0075763F">
        <w:rPr>
          <w:rFonts w:cstheme="minorHAnsi"/>
          <w:sz w:val="26"/>
          <w:szCs w:val="26"/>
          <w:shd w:val="clear" w:color="auto" w:fill="FFFFFF"/>
        </w:rPr>
        <w:t xml:space="preserve"> Kaiser </w:t>
      </w:r>
      <w:r w:rsidR="00456092" w:rsidRPr="0075763F">
        <w:rPr>
          <w:rFonts w:cstheme="minorHAnsi"/>
          <w:sz w:val="26"/>
          <w:szCs w:val="26"/>
        </w:rPr>
        <w:t>Permanente</w:t>
      </w:r>
      <w:r w:rsidR="00144A9D" w:rsidRPr="0075763F">
        <w:rPr>
          <w:rFonts w:cstheme="minorHAnsi"/>
          <w:sz w:val="26"/>
          <w:szCs w:val="26"/>
          <w:shd w:val="clear" w:color="auto" w:fill="FFFFFF"/>
        </w:rPr>
        <w:t xml:space="preserve"> healthcare (</w:t>
      </w:r>
      <w:r w:rsidR="00D532F3" w:rsidRPr="0075763F">
        <w:rPr>
          <w:rFonts w:cstheme="minorHAnsi"/>
          <w:sz w:val="26"/>
          <w:szCs w:val="26"/>
          <w:shd w:val="clear" w:color="auto" w:fill="FFFFFF"/>
        </w:rPr>
        <w:t>USA)</w:t>
      </w:r>
      <w:r w:rsidR="005D4D19" w:rsidRPr="0075763F">
        <w:rPr>
          <w:rFonts w:cstheme="minorHAnsi"/>
          <w:sz w:val="26"/>
          <w:szCs w:val="26"/>
          <w:shd w:val="clear" w:color="auto" w:fill="FFFFFF"/>
        </w:rPr>
        <w:t>, Zurich</w:t>
      </w:r>
      <w:r w:rsidR="00456092" w:rsidRPr="0075763F">
        <w:rPr>
          <w:rFonts w:cstheme="minorHAnsi"/>
          <w:sz w:val="26"/>
          <w:szCs w:val="26"/>
          <w:shd w:val="clear" w:color="auto" w:fill="FFFFFF"/>
        </w:rPr>
        <w:t xml:space="preserve"> Insurance</w:t>
      </w:r>
    </w:p>
    <w:p w14:paraId="79A1F687" w14:textId="77777777" w:rsidR="00456092" w:rsidRPr="0075763F" w:rsidRDefault="00846F25" w:rsidP="00C045DE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75763F">
        <w:rPr>
          <w:sz w:val="26"/>
          <w:szCs w:val="26"/>
        </w:rPr>
        <w:t>Analyzed</w:t>
      </w:r>
      <w:r w:rsidR="00456092" w:rsidRPr="0075763F">
        <w:rPr>
          <w:sz w:val="26"/>
          <w:szCs w:val="26"/>
        </w:rPr>
        <w:t xml:space="preserve"> production data and executed data </w:t>
      </w:r>
      <w:r w:rsidR="00D2154A" w:rsidRPr="0075763F">
        <w:rPr>
          <w:sz w:val="26"/>
          <w:szCs w:val="26"/>
        </w:rPr>
        <w:t>cleanups</w:t>
      </w:r>
      <w:r w:rsidR="00456092" w:rsidRPr="0075763F">
        <w:rPr>
          <w:sz w:val="26"/>
          <w:szCs w:val="26"/>
        </w:rPr>
        <w:t>.</w:t>
      </w:r>
    </w:p>
    <w:p w14:paraId="557BA1B6" w14:textId="77777777" w:rsidR="00456092" w:rsidRPr="0075763F" w:rsidRDefault="00456092" w:rsidP="002D489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75763F">
        <w:rPr>
          <w:sz w:val="26"/>
          <w:szCs w:val="26"/>
        </w:rPr>
        <w:t>Identified code modules impacted by production issues and provided permanent fixes.</w:t>
      </w:r>
    </w:p>
    <w:p w14:paraId="02F7A8F3" w14:textId="77777777" w:rsidR="00456092" w:rsidRPr="0075763F" w:rsidRDefault="00456092" w:rsidP="002D489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75763F">
        <w:rPr>
          <w:sz w:val="26"/>
          <w:szCs w:val="26"/>
        </w:rPr>
        <w:t>Involved in Analysis, design, coding and testing for minor/major enhancements.</w:t>
      </w:r>
    </w:p>
    <w:p w14:paraId="72191FFB" w14:textId="77777777" w:rsidR="00456092" w:rsidRPr="0075763F" w:rsidRDefault="00456092" w:rsidP="002D489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75763F">
        <w:rPr>
          <w:sz w:val="26"/>
          <w:szCs w:val="26"/>
        </w:rPr>
        <w:t>Responsible for internal quality audits for several modules</w:t>
      </w:r>
    </w:p>
    <w:p w14:paraId="48ECD8BF" w14:textId="77777777" w:rsidR="00456092" w:rsidRPr="0075763F" w:rsidRDefault="00456092" w:rsidP="002D489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75763F">
        <w:rPr>
          <w:sz w:val="26"/>
          <w:szCs w:val="26"/>
        </w:rPr>
        <w:t>Responsible for leading the team for Monthly release activities and financial year-end special activities.</w:t>
      </w:r>
    </w:p>
    <w:p w14:paraId="4143EBD5" w14:textId="77777777" w:rsidR="00456092" w:rsidRPr="0075763F" w:rsidRDefault="00456092" w:rsidP="002D489A">
      <w:pPr>
        <w:pStyle w:val="ListParagraph"/>
        <w:numPr>
          <w:ilvl w:val="0"/>
          <w:numId w:val="3"/>
        </w:numPr>
        <w:ind w:left="284" w:hanging="284"/>
        <w:rPr>
          <w:sz w:val="26"/>
          <w:szCs w:val="26"/>
        </w:rPr>
      </w:pPr>
      <w:r w:rsidRPr="0075763F">
        <w:rPr>
          <w:sz w:val="26"/>
          <w:szCs w:val="26"/>
        </w:rPr>
        <w:t>Provided 24/7 Production Support for all the regions providing immediate fix for the production problems, suggest permanent fix for the problems.</w:t>
      </w:r>
    </w:p>
    <w:p w14:paraId="65BB190D" w14:textId="77777777" w:rsidR="00456092" w:rsidRPr="0075763F" w:rsidRDefault="00456092" w:rsidP="00DA64B1">
      <w:pPr>
        <w:ind w:left="284"/>
        <w:rPr>
          <w:sz w:val="26"/>
          <w:szCs w:val="26"/>
        </w:rPr>
      </w:pPr>
      <w:r w:rsidRPr="0075763F">
        <w:rPr>
          <w:b/>
          <w:sz w:val="26"/>
          <w:szCs w:val="26"/>
          <w:u w:val="single"/>
        </w:rPr>
        <w:t>Environment</w:t>
      </w:r>
      <w:r w:rsidRPr="0075763F">
        <w:rPr>
          <w:b/>
          <w:sz w:val="26"/>
          <w:szCs w:val="26"/>
        </w:rPr>
        <w:t>:</w:t>
      </w:r>
      <w:r w:rsidRPr="0075763F">
        <w:rPr>
          <w:sz w:val="26"/>
          <w:szCs w:val="26"/>
        </w:rPr>
        <w:t xml:space="preserve"> COBOL, DB2, JCL, VSAM, TSO/ISPF, FILE-AID, IBM UTILITIES,</w:t>
      </w:r>
    </w:p>
    <w:sectPr w:rsidR="00456092" w:rsidRPr="0075763F" w:rsidSect="00503A7A">
      <w:headerReference w:type="default" r:id="rId11"/>
      <w:pgSz w:w="12240" w:h="15840"/>
      <w:pgMar w:top="1080" w:right="1080" w:bottom="1080" w:left="3969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657D3F5" w14:textId="77777777" w:rsidR="00C215B6" w:rsidRDefault="00C215B6" w:rsidP="00187B92">
      <w:pPr>
        <w:spacing w:after="0" w:line="240" w:lineRule="auto"/>
      </w:pPr>
      <w:r>
        <w:separator/>
      </w:r>
    </w:p>
  </w:endnote>
  <w:endnote w:type="continuationSeparator" w:id="0">
    <w:p w14:paraId="68B70F34" w14:textId="77777777" w:rsidR="00C215B6" w:rsidRDefault="00C215B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5DE027C" w14:textId="77777777" w:rsidR="00C215B6" w:rsidRDefault="00C215B6" w:rsidP="00187B92">
      <w:pPr>
        <w:spacing w:after="0" w:line="240" w:lineRule="auto"/>
      </w:pPr>
      <w:r>
        <w:separator/>
      </w:r>
    </w:p>
  </w:footnote>
  <w:footnote w:type="continuationSeparator" w:id="0">
    <w:p w14:paraId="2CC0ABCA" w14:textId="77777777" w:rsidR="00C215B6" w:rsidRDefault="00C215B6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51D59F" w14:textId="77777777" w:rsidR="00C215B6" w:rsidRDefault="00C215B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FB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w:pict w14:anchorId="76E94C06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2289" type="#_x0000_t202" alt="Sidebar text box" style="position:absolute;left:0;text-align:left;margin-left:32.55pt;margin-top:0;width:156.9pt;height:666pt;z-index:251659264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style="mso-next-textbox:#_x0000_s12289"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53"/>
                    </w:tblGrid>
                    <w:tr w:rsidR="00C215B6" w14:paraId="1FFA279F" w14:textId="77777777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sdt>
                          <w:sdtPr>
                            <w:alias w:val="Your Name"/>
                            <w:tag w:val="Your Name"/>
                            <w:id w:val="12526203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Content>
                            <w:p w14:paraId="2946392D" w14:textId="77777777" w:rsidR="00C215B6" w:rsidRPr="00187B92" w:rsidRDefault="00C215B6" w:rsidP="00187B92">
                              <w:pPr>
                                <w:pStyle w:val="Title"/>
                              </w:pPr>
                              <w:r>
                                <w:rPr>
                                  <w:lang w:val="en-AU"/>
                                </w:rPr>
                                <w:t>Sailaja ranga</w:t>
                              </w:r>
                            </w:p>
                          </w:sdtContent>
                        </w:sdt>
                        <w:p w14:paraId="060C4686" w14:textId="77777777" w:rsidR="00C215B6" w:rsidRPr="00970D57" w:rsidRDefault="00C215B6" w:rsidP="009D118D">
                          <w:pPr>
                            <w:pStyle w:val="Subtitle"/>
                          </w:pPr>
                          <w:sdt>
                            <w:sdtPr>
                              <w:alias w:val="Position Title"/>
                              <w:tag w:val=""/>
                              <w:id w:val="12526204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lang w:val="en-AU"/>
                                </w:rPr>
                                <w:t>Data Scientist</w:t>
                              </w:r>
                            </w:sdtContent>
                          </w:sdt>
                        </w:p>
                      </w:tc>
                    </w:tr>
                  </w:tbl>
                  <w:p w14:paraId="5ACEC74A" w14:textId="77777777" w:rsidR="00C215B6" w:rsidRDefault="00C215B6"/>
                  <w:p w14:paraId="49C05B7E" w14:textId="77777777" w:rsidR="00C215B6" w:rsidRDefault="00C215B6"/>
                  <w:p w14:paraId="7382C30B" w14:textId="77777777" w:rsidR="00C215B6" w:rsidRDefault="00C215B6"/>
                  <w:p w14:paraId="7A8167C4" w14:textId="77777777" w:rsidR="00C215B6" w:rsidRDefault="00C215B6"/>
                  <w:p w14:paraId="5176C443" w14:textId="77777777" w:rsidR="00C215B6" w:rsidRDefault="00C215B6"/>
                  <w:p w14:paraId="54541422" w14:textId="77777777" w:rsidR="00C215B6" w:rsidRDefault="00C215B6"/>
                  <w:p w14:paraId="3895355E" w14:textId="77777777" w:rsidR="00C215B6" w:rsidRDefault="00C215B6"/>
                  <w:p w14:paraId="4F2D28E5" w14:textId="77777777" w:rsidR="00C215B6" w:rsidRDefault="00C215B6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23453E"/>
    <w:multiLevelType w:val="hybridMultilevel"/>
    <w:tmpl w:val="651C817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051D"/>
    <w:multiLevelType w:val="hybridMultilevel"/>
    <w:tmpl w:val="A91C4144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7640821"/>
    <w:multiLevelType w:val="hybridMultilevel"/>
    <w:tmpl w:val="2A127D9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535A7"/>
    <w:multiLevelType w:val="hybridMultilevel"/>
    <w:tmpl w:val="14C658EA"/>
    <w:lvl w:ilvl="0" w:tplc="0C090009">
      <w:start w:val="1"/>
      <w:numFmt w:val="bullet"/>
      <w:lvlText w:val=""/>
      <w:lvlJc w:val="left"/>
      <w:pPr>
        <w:ind w:left="75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36051944"/>
    <w:multiLevelType w:val="hybridMultilevel"/>
    <w:tmpl w:val="193A3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C328F"/>
    <w:multiLevelType w:val="hybridMultilevel"/>
    <w:tmpl w:val="B50C2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D7B96"/>
    <w:multiLevelType w:val="hybridMultilevel"/>
    <w:tmpl w:val="1812C74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6051F"/>
    <w:multiLevelType w:val="hybridMultilevel"/>
    <w:tmpl w:val="4C04A29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F3DCC"/>
    <w:multiLevelType w:val="hybridMultilevel"/>
    <w:tmpl w:val="D3501F5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81E4A"/>
    <w:multiLevelType w:val="hybridMultilevel"/>
    <w:tmpl w:val="A3DA7A1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87A54"/>
    <w:multiLevelType w:val="hybridMultilevel"/>
    <w:tmpl w:val="7062FCC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D7B06"/>
    <w:multiLevelType w:val="hybridMultilevel"/>
    <w:tmpl w:val="B0FEAFD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12293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BF4"/>
    <w:rsid w:val="000063A9"/>
    <w:rsid w:val="00012537"/>
    <w:rsid w:val="000153D3"/>
    <w:rsid w:val="00022A88"/>
    <w:rsid w:val="000262F3"/>
    <w:rsid w:val="000352D3"/>
    <w:rsid w:val="00035670"/>
    <w:rsid w:val="00055E1D"/>
    <w:rsid w:val="00060B0A"/>
    <w:rsid w:val="00067066"/>
    <w:rsid w:val="00074250"/>
    <w:rsid w:val="00082CC2"/>
    <w:rsid w:val="0008451C"/>
    <w:rsid w:val="0009119A"/>
    <w:rsid w:val="00091F90"/>
    <w:rsid w:val="00092C92"/>
    <w:rsid w:val="0009377C"/>
    <w:rsid w:val="000A2731"/>
    <w:rsid w:val="000B1179"/>
    <w:rsid w:val="000B6D71"/>
    <w:rsid w:val="000C1FA6"/>
    <w:rsid w:val="000C7F2F"/>
    <w:rsid w:val="000E69E5"/>
    <w:rsid w:val="000F476B"/>
    <w:rsid w:val="0010073B"/>
    <w:rsid w:val="00100A21"/>
    <w:rsid w:val="00121400"/>
    <w:rsid w:val="00122E52"/>
    <w:rsid w:val="00130876"/>
    <w:rsid w:val="00131925"/>
    <w:rsid w:val="00135900"/>
    <w:rsid w:val="00140535"/>
    <w:rsid w:val="001419A7"/>
    <w:rsid w:val="00144A9D"/>
    <w:rsid w:val="00145949"/>
    <w:rsid w:val="00150753"/>
    <w:rsid w:val="0015157C"/>
    <w:rsid w:val="001562F0"/>
    <w:rsid w:val="00157B6F"/>
    <w:rsid w:val="00157EAA"/>
    <w:rsid w:val="00162763"/>
    <w:rsid w:val="00164656"/>
    <w:rsid w:val="00173B1F"/>
    <w:rsid w:val="0017765B"/>
    <w:rsid w:val="001825A9"/>
    <w:rsid w:val="00187B92"/>
    <w:rsid w:val="00187EAB"/>
    <w:rsid w:val="001A27D1"/>
    <w:rsid w:val="001A42AA"/>
    <w:rsid w:val="001E11C7"/>
    <w:rsid w:val="001E38EF"/>
    <w:rsid w:val="001E6DED"/>
    <w:rsid w:val="001F2F24"/>
    <w:rsid w:val="00200978"/>
    <w:rsid w:val="00205C01"/>
    <w:rsid w:val="00205DA6"/>
    <w:rsid w:val="00206656"/>
    <w:rsid w:val="0021462D"/>
    <w:rsid w:val="00230A6B"/>
    <w:rsid w:val="00234B73"/>
    <w:rsid w:val="00241D58"/>
    <w:rsid w:val="00241F55"/>
    <w:rsid w:val="00247191"/>
    <w:rsid w:val="00253117"/>
    <w:rsid w:val="00256C6B"/>
    <w:rsid w:val="002657C9"/>
    <w:rsid w:val="0027089B"/>
    <w:rsid w:val="00272E1A"/>
    <w:rsid w:val="00277EF0"/>
    <w:rsid w:val="00293B83"/>
    <w:rsid w:val="0029774B"/>
    <w:rsid w:val="00297FBD"/>
    <w:rsid w:val="002A0C0E"/>
    <w:rsid w:val="002C0739"/>
    <w:rsid w:val="002D489A"/>
    <w:rsid w:val="002D53C3"/>
    <w:rsid w:val="002E15F0"/>
    <w:rsid w:val="002F26AD"/>
    <w:rsid w:val="00300E59"/>
    <w:rsid w:val="003043F6"/>
    <w:rsid w:val="00305AAB"/>
    <w:rsid w:val="003079D4"/>
    <w:rsid w:val="00315C7F"/>
    <w:rsid w:val="00320C74"/>
    <w:rsid w:val="00322624"/>
    <w:rsid w:val="00326B4A"/>
    <w:rsid w:val="00327E6E"/>
    <w:rsid w:val="003429F3"/>
    <w:rsid w:val="00353094"/>
    <w:rsid w:val="00353955"/>
    <w:rsid w:val="00356454"/>
    <w:rsid w:val="003666E3"/>
    <w:rsid w:val="0038214E"/>
    <w:rsid w:val="00393062"/>
    <w:rsid w:val="0039505A"/>
    <w:rsid w:val="003A3D92"/>
    <w:rsid w:val="003A6E52"/>
    <w:rsid w:val="003A71BE"/>
    <w:rsid w:val="003C30EB"/>
    <w:rsid w:val="003C5BAE"/>
    <w:rsid w:val="003D1164"/>
    <w:rsid w:val="003D70A1"/>
    <w:rsid w:val="003E15FA"/>
    <w:rsid w:val="003E3936"/>
    <w:rsid w:val="00412519"/>
    <w:rsid w:val="00420EB8"/>
    <w:rsid w:val="004302F6"/>
    <w:rsid w:val="00431BCE"/>
    <w:rsid w:val="00432D09"/>
    <w:rsid w:val="0043408E"/>
    <w:rsid w:val="0044532A"/>
    <w:rsid w:val="004459A6"/>
    <w:rsid w:val="004476E7"/>
    <w:rsid w:val="00456092"/>
    <w:rsid w:val="004564B2"/>
    <w:rsid w:val="004626E5"/>
    <w:rsid w:val="004653FE"/>
    <w:rsid w:val="00465723"/>
    <w:rsid w:val="00476D5A"/>
    <w:rsid w:val="0048000E"/>
    <w:rsid w:val="00486E5D"/>
    <w:rsid w:val="004875D7"/>
    <w:rsid w:val="00495450"/>
    <w:rsid w:val="004A6C72"/>
    <w:rsid w:val="004C1463"/>
    <w:rsid w:val="004C48CD"/>
    <w:rsid w:val="004D415D"/>
    <w:rsid w:val="004E47F6"/>
    <w:rsid w:val="004F2098"/>
    <w:rsid w:val="004F7E48"/>
    <w:rsid w:val="00503A7A"/>
    <w:rsid w:val="00507D81"/>
    <w:rsid w:val="0051136E"/>
    <w:rsid w:val="005175C3"/>
    <w:rsid w:val="0052365B"/>
    <w:rsid w:val="00524EC8"/>
    <w:rsid w:val="00527B46"/>
    <w:rsid w:val="00535E5F"/>
    <w:rsid w:val="00546367"/>
    <w:rsid w:val="00573009"/>
    <w:rsid w:val="005802B6"/>
    <w:rsid w:val="00581FC8"/>
    <w:rsid w:val="005831F7"/>
    <w:rsid w:val="0059477C"/>
    <w:rsid w:val="00596A48"/>
    <w:rsid w:val="005A39B2"/>
    <w:rsid w:val="005B0258"/>
    <w:rsid w:val="005B4741"/>
    <w:rsid w:val="005B4E8E"/>
    <w:rsid w:val="005C5FE7"/>
    <w:rsid w:val="005D451C"/>
    <w:rsid w:val="005D4D19"/>
    <w:rsid w:val="005D5916"/>
    <w:rsid w:val="005E3BF6"/>
    <w:rsid w:val="006007D2"/>
    <w:rsid w:val="006019F3"/>
    <w:rsid w:val="00602C51"/>
    <w:rsid w:val="00604A06"/>
    <w:rsid w:val="00612549"/>
    <w:rsid w:val="00615444"/>
    <w:rsid w:val="00637688"/>
    <w:rsid w:val="0064254A"/>
    <w:rsid w:val="00670D28"/>
    <w:rsid w:val="0067317F"/>
    <w:rsid w:val="00685D20"/>
    <w:rsid w:val="006860A7"/>
    <w:rsid w:val="006965AF"/>
    <w:rsid w:val="006A3CE7"/>
    <w:rsid w:val="006A4D37"/>
    <w:rsid w:val="006A5360"/>
    <w:rsid w:val="006B6D95"/>
    <w:rsid w:val="006B7E79"/>
    <w:rsid w:val="006C7115"/>
    <w:rsid w:val="006D3F90"/>
    <w:rsid w:val="006E0451"/>
    <w:rsid w:val="006F30D5"/>
    <w:rsid w:val="0070103F"/>
    <w:rsid w:val="00702100"/>
    <w:rsid w:val="00702715"/>
    <w:rsid w:val="00704717"/>
    <w:rsid w:val="007103D4"/>
    <w:rsid w:val="007203F9"/>
    <w:rsid w:val="00720E0B"/>
    <w:rsid w:val="00732587"/>
    <w:rsid w:val="00744BF4"/>
    <w:rsid w:val="00754997"/>
    <w:rsid w:val="0075763F"/>
    <w:rsid w:val="007675E8"/>
    <w:rsid w:val="007752F7"/>
    <w:rsid w:val="0077643C"/>
    <w:rsid w:val="00777633"/>
    <w:rsid w:val="0078434C"/>
    <w:rsid w:val="0079078C"/>
    <w:rsid w:val="00790DA1"/>
    <w:rsid w:val="00792B73"/>
    <w:rsid w:val="007962A6"/>
    <w:rsid w:val="00796A50"/>
    <w:rsid w:val="007A39E9"/>
    <w:rsid w:val="007A593B"/>
    <w:rsid w:val="007C2E1E"/>
    <w:rsid w:val="007C39D2"/>
    <w:rsid w:val="007C5C15"/>
    <w:rsid w:val="007E017B"/>
    <w:rsid w:val="007F58B8"/>
    <w:rsid w:val="007F6522"/>
    <w:rsid w:val="008068FD"/>
    <w:rsid w:val="008075C9"/>
    <w:rsid w:val="00814900"/>
    <w:rsid w:val="008202FC"/>
    <w:rsid w:val="008221F4"/>
    <w:rsid w:val="0082375B"/>
    <w:rsid w:val="008322E3"/>
    <w:rsid w:val="00845F51"/>
    <w:rsid w:val="00846F25"/>
    <w:rsid w:val="00852BE1"/>
    <w:rsid w:val="00853A2B"/>
    <w:rsid w:val="00862792"/>
    <w:rsid w:val="00866DC0"/>
    <w:rsid w:val="00866EA3"/>
    <w:rsid w:val="0087552D"/>
    <w:rsid w:val="00875778"/>
    <w:rsid w:val="00876D85"/>
    <w:rsid w:val="00882A0B"/>
    <w:rsid w:val="00892341"/>
    <w:rsid w:val="008925EF"/>
    <w:rsid w:val="00896E3D"/>
    <w:rsid w:val="00897D2D"/>
    <w:rsid w:val="008A4AA7"/>
    <w:rsid w:val="008A7040"/>
    <w:rsid w:val="008C33FB"/>
    <w:rsid w:val="008C7F9E"/>
    <w:rsid w:val="008D0115"/>
    <w:rsid w:val="008D7BCB"/>
    <w:rsid w:val="008E497E"/>
    <w:rsid w:val="008F1BDB"/>
    <w:rsid w:val="008F33C5"/>
    <w:rsid w:val="008F67DE"/>
    <w:rsid w:val="008F6E92"/>
    <w:rsid w:val="0090204B"/>
    <w:rsid w:val="009158F4"/>
    <w:rsid w:val="00933894"/>
    <w:rsid w:val="0093719E"/>
    <w:rsid w:val="0093788B"/>
    <w:rsid w:val="009435C0"/>
    <w:rsid w:val="00946667"/>
    <w:rsid w:val="009540FD"/>
    <w:rsid w:val="00961232"/>
    <w:rsid w:val="009644B5"/>
    <w:rsid w:val="009668FE"/>
    <w:rsid w:val="009674B7"/>
    <w:rsid w:val="009766C3"/>
    <w:rsid w:val="0097695F"/>
    <w:rsid w:val="00984557"/>
    <w:rsid w:val="009870F6"/>
    <w:rsid w:val="00994B09"/>
    <w:rsid w:val="009A203E"/>
    <w:rsid w:val="009C0528"/>
    <w:rsid w:val="009C3E93"/>
    <w:rsid w:val="009D118D"/>
    <w:rsid w:val="009D5783"/>
    <w:rsid w:val="009E547C"/>
    <w:rsid w:val="009F211E"/>
    <w:rsid w:val="00A12618"/>
    <w:rsid w:val="00A16A96"/>
    <w:rsid w:val="00A16D7A"/>
    <w:rsid w:val="00A17B25"/>
    <w:rsid w:val="00A333EE"/>
    <w:rsid w:val="00A354B7"/>
    <w:rsid w:val="00A360E5"/>
    <w:rsid w:val="00A40BED"/>
    <w:rsid w:val="00A41525"/>
    <w:rsid w:val="00A41AD1"/>
    <w:rsid w:val="00A432EC"/>
    <w:rsid w:val="00A515AA"/>
    <w:rsid w:val="00A5190E"/>
    <w:rsid w:val="00A52305"/>
    <w:rsid w:val="00A52C28"/>
    <w:rsid w:val="00A56F00"/>
    <w:rsid w:val="00A60542"/>
    <w:rsid w:val="00A615C6"/>
    <w:rsid w:val="00A61A77"/>
    <w:rsid w:val="00A708BC"/>
    <w:rsid w:val="00A74C98"/>
    <w:rsid w:val="00A74D53"/>
    <w:rsid w:val="00A75C50"/>
    <w:rsid w:val="00A80C77"/>
    <w:rsid w:val="00A84B63"/>
    <w:rsid w:val="00A94A49"/>
    <w:rsid w:val="00A962D5"/>
    <w:rsid w:val="00A964B0"/>
    <w:rsid w:val="00A9755E"/>
    <w:rsid w:val="00AA3E74"/>
    <w:rsid w:val="00AA5395"/>
    <w:rsid w:val="00AB5526"/>
    <w:rsid w:val="00AC6623"/>
    <w:rsid w:val="00AD6757"/>
    <w:rsid w:val="00AE1B95"/>
    <w:rsid w:val="00AE2505"/>
    <w:rsid w:val="00AF053A"/>
    <w:rsid w:val="00AF5D1B"/>
    <w:rsid w:val="00AF74F9"/>
    <w:rsid w:val="00B02A5A"/>
    <w:rsid w:val="00B11E6F"/>
    <w:rsid w:val="00B12991"/>
    <w:rsid w:val="00B17361"/>
    <w:rsid w:val="00B2001B"/>
    <w:rsid w:val="00B2017F"/>
    <w:rsid w:val="00B20F02"/>
    <w:rsid w:val="00B30963"/>
    <w:rsid w:val="00B30EBC"/>
    <w:rsid w:val="00B35E16"/>
    <w:rsid w:val="00B378C5"/>
    <w:rsid w:val="00B4353C"/>
    <w:rsid w:val="00B4501E"/>
    <w:rsid w:val="00B46F01"/>
    <w:rsid w:val="00B541A3"/>
    <w:rsid w:val="00B543B4"/>
    <w:rsid w:val="00B741BD"/>
    <w:rsid w:val="00B80E8D"/>
    <w:rsid w:val="00B811F7"/>
    <w:rsid w:val="00B86118"/>
    <w:rsid w:val="00B90EE2"/>
    <w:rsid w:val="00B96D34"/>
    <w:rsid w:val="00BA5644"/>
    <w:rsid w:val="00BA734F"/>
    <w:rsid w:val="00BC5A6D"/>
    <w:rsid w:val="00BD77F1"/>
    <w:rsid w:val="00BE1F20"/>
    <w:rsid w:val="00BE3CEE"/>
    <w:rsid w:val="00BE47AD"/>
    <w:rsid w:val="00BF0193"/>
    <w:rsid w:val="00BF518B"/>
    <w:rsid w:val="00C045DE"/>
    <w:rsid w:val="00C14CC7"/>
    <w:rsid w:val="00C15867"/>
    <w:rsid w:val="00C16797"/>
    <w:rsid w:val="00C215B6"/>
    <w:rsid w:val="00C317E6"/>
    <w:rsid w:val="00C43569"/>
    <w:rsid w:val="00C51E6E"/>
    <w:rsid w:val="00C5433B"/>
    <w:rsid w:val="00C54C8D"/>
    <w:rsid w:val="00C6075E"/>
    <w:rsid w:val="00C63C9D"/>
    <w:rsid w:val="00C6538D"/>
    <w:rsid w:val="00C66974"/>
    <w:rsid w:val="00C7526C"/>
    <w:rsid w:val="00C83D01"/>
    <w:rsid w:val="00C904E9"/>
    <w:rsid w:val="00C9095F"/>
    <w:rsid w:val="00CA538E"/>
    <w:rsid w:val="00CC748C"/>
    <w:rsid w:val="00CD59B0"/>
    <w:rsid w:val="00CD7E7E"/>
    <w:rsid w:val="00CE1446"/>
    <w:rsid w:val="00CF4099"/>
    <w:rsid w:val="00D2154A"/>
    <w:rsid w:val="00D2386D"/>
    <w:rsid w:val="00D24D74"/>
    <w:rsid w:val="00D34FAF"/>
    <w:rsid w:val="00D3746B"/>
    <w:rsid w:val="00D46AA5"/>
    <w:rsid w:val="00D47478"/>
    <w:rsid w:val="00D532F3"/>
    <w:rsid w:val="00D53594"/>
    <w:rsid w:val="00D54898"/>
    <w:rsid w:val="00D6508B"/>
    <w:rsid w:val="00D70063"/>
    <w:rsid w:val="00D71BF2"/>
    <w:rsid w:val="00D8381E"/>
    <w:rsid w:val="00D855BC"/>
    <w:rsid w:val="00D905F5"/>
    <w:rsid w:val="00D94FE4"/>
    <w:rsid w:val="00DA2FDA"/>
    <w:rsid w:val="00DA64B1"/>
    <w:rsid w:val="00DB0631"/>
    <w:rsid w:val="00DC7B31"/>
    <w:rsid w:val="00DE199E"/>
    <w:rsid w:val="00DF3A47"/>
    <w:rsid w:val="00DF3FFD"/>
    <w:rsid w:val="00DF57B4"/>
    <w:rsid w:val="00E1314A"/>
    <w:rsid w:val="00E15E7B"/>
    <w:rsid w:val="00E17787"/>
    <w:rsid w:val="00E17817"/>
    <w:rsid w:val="00E30E2F"/>
    <w:rsid w:val="00E31FAA"/>
    <w:rsid w:val="00E3586D"/>
    <w:rsid w:val="00E5301E"/>
    <w:rsid w:val="00E55865"/>
    <w:rsid w:val="00E56670"/>
    <w:rsid w:val="00E64871"/>
    <w:rsid w:val="00E67AD1"/>
    <w:rsid w:val="00E72C3C"/>
    <w:rsid w:val="00E74833"/>
    <w:rsid w:val="00E776D8"/>
    <w:rsid w:val="00E80F3F"/>
    <w:rsid w:val="00E8153F"/>
    <w:rsid w:val="00E906B2"/>
    <w:rsid w:val="00E91B4A"/>
    <w:rsid w:val="00E93146"/>
    <w:rsid w:val="00E96576"/>
    <w:rsid w:val="00EB4F41"/>
    <w:rsid w:val="00EB78A6"/>
    <w:rsid w:val="00EC2078"/>
    <w:rsid w:val="00EC34CC"/>
    <w:rsid w:val="00EC4FBD"/>
    <w:rsid w:val="00EC50BC"/>
    <w:rsid w:val="00ED3DBD"/>
    <w:rsid w:val="00ED454B"/>
    <w:rsid w:val="00EE0347"/>
    <w:rsid w:val="00EE12AD"/>
    <w:rsid w:val="00EE3977"/>
    <w:rsid w:val="00EF3353"/>
    <w:rsid w:val="00F04A2C"/>
    <w:rsid w:val="00F14959"/>
    <w:rsid w:val="00F16538"/>
    <w:rsid w:val="00F20046"/>
    <w:rsid w:val="00F23F77"/>
    <w:rsid w:val="00F34E57"/>
    <w:rsid w:val="00F36CA1"/>
    <w:rsid w:val="00F4337C"/>
    <w:rsid w:val="00F46109"/>
    <w:rsid w:val="00F54F27"/>
    <w:rsid w:val="00F5577A"/>
    <w:rsid w:val="00F72873"/>
    <w:rsid w:val="00F76828"/>
    <w:rsid w:val="00F77F90"/>
    <w:rsid w:val="00F91FD2"/>
    <w:rsid w:val="00F952C5"/>
    <w:rsid w:val="00F95AA0"/>
    <w:rsid w:val="00FB17E8"/>
    <w:rsid w:val="00FB388B"/>
    <w:rsid w:val="00FC1A60"/>
    <w:rsid w:val="00FC394A"/>
    <w:rsid w:val="00FD712A"/>
    <w:rsid w:val="00FD7C04"/>
    <w:rsid w:val="00FE3C13"/>
    <w:rsid w:val="00FF292A"/>
    <w:rsid w:val="00FF7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3"/>
    <o:shapelayout v:ext="edit">
      <o:idmap v:ext="edit" data="1"/>
    </o:shapelayout>
  </w:shapeDefaults>
  <w:decimalSymbol w:val="."/>
  <w:listSeparator w:val=","/>
  <w14:docId w14:val="7D343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3E3936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iCs/>
      <w:caps/>
      <w:color w:val="1D4296" w:themeColor="accent4" w:themeShade="8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0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49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0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0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E3936"/>
    <w:rPr>
      <w:rFonts w:asciiTheme="majorHAnsi" w:eastAsiaTheme="majorEastAsia" w:hAnsiTheme="majorHAnsi" w:cstheme="majorBidi"/>
      <w:iCs/>
      <w:caps/>
      <w:color w:val="1D4296" w:themeColor="accent4" w:themeShade="80"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AE1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B95"/>
    <w:rPr>
      <w:color w:val="0563C1" w:themeColor="hyperlink"/>
      <w:u w:val="single"/>
    </w:rPr>
  </w:style>
  <w:style w:type="character" w:customStyle="1" w:styleId="project-title">
    <w:name w:val="project-title"/>
    <w:basedOn w:val="DefaultParagraphFont"/>
    <w:rsid w:val="009158F4"/>
  </w:style>
  <w:style w:type="character" w:customStyle="1" w:styleId="project-tagline">
    <w:name w:val="project-tagline"/>
    <w:basedOn w:val="DefaultParagraphFont"/>
    <w:rsid w:val="009158F4"/>
  </w:style>
  <w:style w:type="character" w:customStyle="1" w:styleId="Heading6Char">
    <w:name w:val="Heading 6 Char"/>
    <w:basedOn w:val="DefaultParagraphFont"/>
    <w:link w:val="Heading6"/>
    <w:uiPriority w:val="9"/>
    <w:rsid w:val="008D0115"/>
    <w:rPr>
      <w:rFonts w:asciiTheme="majorHAnsi" w:eastAsiaTheme="majorEastAsia" w:hAnsiTheme="majorHAnsi" w:cstheme="majorBidi"/>
      <w:i/>
      <w:iCs/>
      <w:color w:val="8449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D0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D01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0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3768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2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S\Downloads\tf163927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8158F13C3D493E8B168D5816FAD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5793-C23B-4A10-9C07-4BC20FE50367}"/>
      </w:docPartPr>
      <w:docPartBody>
        <w:p w:rsidR="007C390E" w:rsidRDefault="00BD2539">
          <w:pPr>
            <w:pStyle w:val="D18158F13C3D493E8B168D5816FAD59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2539"/>
    <w:rsid w:val="0004421C"/>
    <w:rsid w:val="003D1721"/>
    <w:rsid w:val="005E23FB"/>
    <w:rsid w:val="00674A0D"/>
    <w:rsid w:val="007C390E"/>
    <w:rsid w:val="008A5812"/>
    <w:rsid w:val="008D136E"/>
    <w:rsid w:val="00BD2539"/>
    <w:rsid w:val="00E81411"/>
    <w:rsid w:val="00EE3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8158F13C3D493E8B168D5816FAD59E">
    <w:name w:val="D18158F13C3D493E8B168D5816FAD59E"/>
    <w:rsid w:val="007C390E"/>
  </w:style>
  <w:style w:type="paragraph" w:customStyle="1" w:styleId="B8E902EB848D43DBB6BFDE30BE345FB0">
    <w:name w:val="B8E902EB848D43DBB6BFDE30BE345FB0"/>
    <w:rsid w:val="007C390E"/>
  </w:style>
  <w:style w:type="paragraph" w:customStyle="1" w:styleId="42264E3034844FD5B59F5E2A41655C01">
    <w:name w:val="42264E3034844FD5B59F5E2A41655C01"/>
    <w:rsid w:val="007C390E"/>
  </w:style>
  <w:style w:type="paragraph" w:customStyle="1" w:styleId="98D66F5B7B024BE9A0A037B55CBFD2CB">
    <w:name w:val="98D66F5B7B024BE9A0A037B55CBFD2CB"/>
    <w:rsid w:val="007C390E"/>
  </w:style>
  <w:style w:type="paragraph" w:customStyle="1" w:styleId="BBDB15CDE91A46EEA682BE5E3AA7C691">
    <w:name w:val="BBDB15CDE91A46EEA682BE5E3AA7C691"/>
    <w:rsid w:val="007C390E"/>
  </w:style>
  <w:style w:type="paragraph" w:customStyle="1" w:styleId="E1AB7DFA52DE4CEDA503B27C57B43E09">
    <w:name w:val="E1AB7DFA52DE4CEDA503B27C57B43E09"/>
    <w:rsid w:val="007C390E"/>
  </w:style>
  <w:style w:type="paragraph" w:customStyle="1" w:styleId="7E43636480A848928E1DB1A4C415DD47">
    <w:name w:val="7E43636480A848928E1DB1A4C415DD47"/>
    <w:rsid w:val="007C390E"/>
  </w:style>
  <w:style w:type="paragraph" w:customStyle="1" w:styleId="894E901977C94F1FAC74B13BAC6A36A2">
    <w:name w:val="894E901977C94F1FAC74B13BAC6A36A2"/>
    <w:rsid w:val="007C390E"/>
  </w:style>
  <w:style w:type="paragraph" w:customStyle="1" w:styleId="75DD16C6A9364D44846E1786643CA57E">
    <w:name w:val="75DD16C6A9364D44846E1786643CA57E"/>
    <w:rsid w:val="007C390E"/>
  </w:style>
  <w:style w:type="paragraph" w:customStyle="1" w:styleId="12DABBEBE45041B291371F8F28A04E71">
    <w:name w:val="12DABBEBE45041B291371F8F28A04E71"/>
    <w:rsid w:val="007C390E"/>
  </w:style>
  <w:style w:type="paragraph" w:customStyle="1" w:styleId="2C0CE9F1B3ED40AA8E01D4F042B5A9C8">
    <w:name w:val="2C0CE9F1B3ED40AA8E01D4F042B5A9C8"/>
    <w:rsid w:val="007C390E"/>
  </w:style>
  <w:style w:type="paragraph" w:customStyle="1" w:styleId="20DAB0CEC4DE45838AB6BDC666AEA772">
    <w:name w:val="20DAB0CEC4DE45838AB6BDC666AEA772"/>
    <w:rsid w:val="007C390E"/>
  </w:style>
  <w:style w:type="paragraph" w:customStyle="1" w:styleId="BC0D052A87224BE0A2A155D4841A194A">
    <w:name w:val="BC0D052A87224BE0A2A155D4841A194A"/>
    <w:rsid w:val="007C390E"/>
  </w:style>
  <w:style w:type="paragraph" w:customStyle="1" w:styleId="E45CDA8837494F0AAAB7C1C8A5D0292C">
    <w:name w:val="E45CDA8837494F0AAAB7C1C8A5D0292C"/>
    <w:rsid w:val="007C390E"/>
  </w:style>
  <w:style w:type="paragraph" w:customStyle="1" w:styleId="6D4185D8E20B49F3B2A02D4D9B61AE70">
    <w:name w:val="6D4185D8E20B49F3B2A02D4D9B61AE70"/>
    <w:rsid w:val="007C390E"/>
  </w:style>
  <w:style w:type="paragraph" w:customStyle="1" w:styleId="8E3E748965B54920A66529CF88771792">
    <w:name w:val="8E3E748965B54920A66529CF88771792"/>
    <w:rsid w:val="007C390E"/>
  </w:style>
  <w:style w:type="paragraph" w:customStyle="1" w:styleId="E99FA1D023054A64886BC3B2F72095EA">
    <w:name w:val="E99FA1D023054A64886BC3B2F72095EA"/>
    <w:rsid w:val="007C390E"/>
  </w:style>
  <w:style w:type="character" w:styleId="PlaceholderText">
    <w:name w:val="Placeholder Text"/>
    <w:basedOn w:val="DefaultParagraphFont"/>
    <w:uiPriority w:val="99"/>
    <w:semiHidden/>
    <w:rsid w:val="003D1721"/>
    <w:rPr>
      <w:color w:val="808080"/>
    </w:rPr>
  </w:style>
  <w:style w:type="paragraph" w:customStyle="1" w:styleId="A87E60C12C894194A44BA6B389BDCB1E">
    <w:name w:val="A87E60C12C894194A44BA6B389BDCB1E"/>
    <w:rsid w:val="007C390E"/>
  </w:style>
  <w:style w:type="paragraph" w:customStyle="1" w:styleId="62EA4FB0D98046CD91A96D912E7F9A6C">
    <w:name w:val="62EA4FB0D98046CD91A96D912E7F9A6C"/>
    <w:rsid w:val="007C390E"/>
  </w:style>
  <w:style w:type="paragraph" w:customStyle="1" w:styleId="C7FAFF558A3D4CC7A99CAD6208A9F19F">
    <w:name w:val="C7FAFF558A3D4CC7A99CAD6208A9F19F"/>
    <w:rsid w:val="007C390E"/>
  </w:style>
  <w:style w:type="paragraph" w:customStyle="1" w:styleId="3F90035E164E4864864E5514E9E1E205">
    <w:name w:val="3F90035E164E4864864E5514E9E1E205"/>
    <w:rsid w:val="007C390E"/>
  </w:style>
  <w:style w:type="paragraph" w:customStyle="1" w:styleId="171318D1B4694B628F69339AF9CCE58A">
    <w:name w:val="171318D1B4694B628F69339AF9CCE58A"/>
    <w:rsid w:val="007C390E"/>
  </w:style>
  <w:style w:type="paragraph" w:customStyle="1" w:styleId="996B5B125C32408DA0EC98FA8CC6F854">
    <w:name w:val="996B5B125C32408DA0EC98FA8CC6F854"/>
    <w:rsid w:val="007C390E"/>
  </w:style>
  <w:style w:type="paragraph" w:customStyle="1" w:styleId="1BBC0CA478C24410B1C6C22EAB5256F9">
    <w:name w:val="1BBC0CA478C24410B1C6C22EAB5256F9"/>
    <w:rsid w:val="007C390E"/>
  </w:style>
  <w:style w:type="paragraph" w:customStyle="1" w:styleId="1A627CAC17F24CBD947CF27DE5D81057">
    <w:name w:val="1A627CAC17F24CBD947CF27DE5D81057"/>
    <w:rsid w:val="007C390E"/>
  </w:style>
  <w:style w:type="paragraph" w:customStyle="1" w:styleId="B978B581C71E472B87EE8867495C8674">
    <w:name w:val="B978B581C71E472B87EE8867495C8674"/>
    <w:rsid w:val="007C390E"/>
  </w:style>
  <w:style w:type="paragraph" w:customStyle="1" w:styleId="49DDF6E583DF4A38B8334309E3EAAFEA">
    <w:name w:val="49DDF6E583DF4A38B8334309E3EAAFEA"/>
    <w:rsid w:val="007C390E"/>
  </w:style>
  <w:style w:type="paragraph" w:customStyle="1" w:styleId="EFDCC51DE1E44CB4AA3C2583AB6F5A66">
    <w:name w:val="EFDCC51DE1E44CB4AA3C2583AB6F5A66"/>
    <w:rsid w:val="007C390E"/>
  </w:style>
  <w:style w:type="paragraph" w:customStyle="1" w:styleId="E89CDEDB971D46D38F0B4A163A5A9D68">
    <w:name w:val="E89CDEDB971D46D38F0B4A163A5A9D68"/>
    <w:rsid w:val="007C390E"/>
  </w:style>
  <w:style w:type="paragraph" w:customStyle="1" w:styleId="744B21B8D8E64DA1827A0F4C70157DF0">
    <w:name w:val="744B21B8D8E64DA1827A0F4C70157DF0"/>
    <w:rsid w:val="00EE3304"/>
  </w:style>
  <w:style w:type="paragraph" w:customStyle="1" w:styleId="EE67B36ED5EB4548B7414200960951FD">
    <w:name w:val="EE67B36ED5EB4548B7414200960951FD"/>
    <w:rsid w:val="00EE3304"/>
  </w:style>
  <w:style w:type="paragraph" w:customStyle="1" w:styleId="C92DCFC3D163644EBA11AD838A23AABC">
    <w:name w:val="C92DCFC3D163644EBA11AD838A23AABC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E3653D20076BEA43AB4623306FEEF2DC">
    <w:name w:val="E3653D20076BEA43AB4623306FEEF2DC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182BC5DC0B4FFA40A4D7ED70F79525C1">
    <w:name w:val="182BC5DC0B4FFA40A4D7ED70F79525C1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75260BF8C0155F4884199E956D3F0584">
    <w:name w:val="75260BF8C0155F4884199E956D3F0584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8694559C0091524496E003E7B6C63B65">
    <w:name w:val="8694559C0091524496E003E7B6C63B65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B964D2E641ECFB4CAC7863C0DCE0FC7E">
    <w:name w:val="B964D2E641ECFB4CAC7863C0DCE0FC7E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2139DFCE0EADBF4C97148FBDF5479D07">
    <w:name w:val="2139DFCE0EADBF4C97148FBDF5479D07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F23BB5BED11D0849AF51BC6D0646688E">
    <w:name w:val="F23BB5BED11D0849AF51BC6D0646688E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2949E8AE0B05DD459CF64AE5F09AD90D">
    <w:name w:val="2949E8AE0B05DD459CF64AE5F09AD90D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659B2DF3B65E954E958F12F912980E81">
    <w:name w:val="659B2DF3B65E954E958F12F912980E81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EADCA1F5D5236845AB65A911611E51F5">
    <w:name w:val="EADCA1F5D5236845AB65A911611E51F5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E463843FE709DB4CA8454C6FB4F16ABA">
    <w:name w:val="E463843FE709DB4CA8454C6FB4F16ABA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3821A0856D08C04B9A0221EDADDC1A0F">
    <w:name w:val="3821A0856D08C04B9A0221EDADDC1A0F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1E31ED3381A6E046B248613DDEFC80A1">
    <w:name w:val="1E31ED3381A6E046B248613DDEFC80A1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B07F0B8D6468DA4E9AF6D31B961EE99A">
    <w:name w:val="B07F0B8D6468DA4E9AF6D31B961EE99A"/>
    <w:rsid w:val="003D1721"/>
    <w:pPr>
      <w:spacing w:after="0" w:line="240" w:lineRule="auto"/>
    </w:pPr>
    <w:rPr>
      <w:sz w:val="24"/>
      <w:szCs w:val="24"/>
      <w:lang w:eastAsia="ja-JP"/>
    </w:rPr>
  </w:style>
  <w:style w:type="paragraph" w:customStyle="1" w:styleId="3758E970C9502F429E3FD615D9627FA3">
    <w:name w:val="3758E970C9502F429E3FD615D9627FA3"/>
    <w:rsid w:val="003D172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 Scientist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6C869-EA03-934A-9ACF-097C7A21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\Users\SMS\Downloads\tf16392793.dotx</Template>
  <TotalTime>28</TotalTime>
  <Pages>2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Sailaja ranga</dc:creator>
  <cp:lastModifiedBy>Wellcom Worldwide</cp:lastModifiedBy>
  <cp:revision>78</cp:revision>
  <dcterms:created xsi:type="dcterms:W3CDTF">2018-02-09T03:56:00Z</dcterms:created>
  <dcterms:modified xsi:type="dcterms:W3CDTF">2018-02-11T22:45:00Z</dcterms:modified>
</cp:coreProperties>
</file>